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五年级 小张老师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  <w:t>G5 小张老师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  <w:t>G6 付佳怀孕</w:t>
      </w:r>
    </w:p>
    <w:p>
      <w:pPr>
        <w:pStyle w:val="3"/>
        <w:bidi w:val="0"/>
        <w:rPr>
          <w:rFonts w:hint="eastAsia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二班种子队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highlight w:val="yellow"/>
          <w:u w:val="none"/>
          <w:vertAlign w:val="baseline"/>
        </w:rPr>
        <w:t>小张老师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  <w:t>名叫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highlight w:val="yellow"/>
          <w:u w:val="none"/>
          <w:vertAlign w:val="baseline"/>
        </w:rPr>
        <w:t>张伟莹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  <w:t>，刚参加工作。小张老师最近要开一场为祖国庆生的班会。小张老师决定让二班的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highlight w:val="yellow"/>
          <w:u w:val="none"/>
          <w:vertAlign w:val="baseline"/>
        </w:rPr>
        <w:t>Joey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  <w:t>加入班会。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highlight w:val="yellow"/>
          <w:u w:val="none"/>
          <w:vertAlign w:val="baseline"/>
        </w:rPr>
        <w:t>小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highlight w:val="yellow"/>
          <w:u w:val="none"/>
          <w:vertAlign w:val="baseline"/>
        </w:rPr>
        <w:t>张老师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  <w:t>注意到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highlight w:val="yellow"/>
          <w:u w:val="none"/>
          <w:vertAlign w:val="baseline"/>
        </w:rPr>
        <w:t>Joey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  <w:t>是从他的画的画开始的。绘画说来简单，但是这么多小同学都画不好。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  <w:t>Joey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  <w:t>画的天安门，小猫小狗小兔子，几笔就把轮廓准确的勾勒出来了。略施淡彩，马上就鹤立鸡群了。后来小张老师发现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highlight w:val="yellow"/>
          <w:u w:val="none"/>
          <w:vertAlign w:val="baseline"/>
        </w:rPr>
        <w:t>Joey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  <w:t>学习成绩也很好。尽管刘艳秋上课注水，下课给种子队补课。但是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highlight w:val="yellow"/>
          <w:u w:val="none"/>
          <w:vertAlign w:val="baseline"/>
        </w:rPr>
        <w:t>Joey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  <w:t>的成绩还是不出前5名。最后刘艳秋使出大招，召唤一部分同学去老师办公室单独考试，考题就从教材出，教材就放在桌子上供种子选手随时翻阅。但是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highlight w:val="yellow"/>
          <w:u w:val="none"/>
          <w:vertAlign w:val="baseline"/>
        </w:rPr>
        <w:t>Joey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  <w:t>的成绩依然没有出前十。没想到却让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highlight w:val="yellow"/>
          <w:u w:val="none"/>
          <w:vertAlign w:val="baseline"/>
        </w:rPr>
        <w:t>刘楠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  <w:t>抄了个满分，和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highlight w:val="yellow"/>
          <w:u w:val="none"/>
          <w:vertAlign w:val="baseline"/>
        </w:rPr>
        <w:t>付佳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  <w:t>并列第一。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  <w:t>刘艳秋的种子队，是由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highlight w:val="yellow"/>
          <w:u w:val="none"/>
          <w:vertAlign w:val="baseline"/>
        </w:rPr>
        <w:t>大莲花村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  <w:t>的名门之后和企业家组成的。一号种子是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highlight w:val="yellow"/>
          <w:u w:val="none"/>
          <w:vertAlign w:val="baseline"/>
        </w:rPr>
        <w:t>付佳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  <w:t>字怀运，其父运营村里唯二的加工厂，每次给刘艳秋送礼的力度最大，价值最高。二号是会计之孙女，名叫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highlight w:val="yellow"/>
          <w:u w:val="none"/>
          <w:vertAlign w:val="baseline"/>
        </w:rPr>
        <w:t>李雪李韩国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  <w:t>，其父为十一小队会计。一个村是一个生产大队，村大队又分为无数个生产小队，又叫小组。三号是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highlight w:val="yellow"/>
          <w:u w:val="none"/>
          <w:vertAlign w:val="baseline"/>
        </w:rPr>
        <w:t>李淼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  <w:t>，也会计的孙女。李淼的爸爸是李雪的哥哥。这三个人组成了二班的梦之队，种子队。刘艳秋利用自己的休息时间给梦之队补课，不仅对课本内容进行查缺补漏，也会讲数学竞赛的内容。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</w:pPr>
    </w:p>
    <w:p>
      <w:pPr>
        <w:pStyle w:val="3"/>
        <w:bidi w:val="0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</w:pPr>
      <w:r>
        <w:rPr>
          <w:rFonts w:hint="eastAsia" w:ascii="微软雅黑" w:hAnsi="微软雅黑" w:eastAsia="微软雅黑" w:cs="微软雅黑"/>
        </w:rPr>
        <w:t>班会借调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  <w:t>今年十一国庆小张老师准备开一个班会，还要邀请中心校的领导过来。小张老师决定让二班的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highlight w:val="yellow"/>
          <w:u w:val="none"/>
          <w:vertAlign w:val="baseline"/>
        </w:rPr>
        <w:t>Joey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  <w:t>加盟班会。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  <w:t>就这样，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highlight w:val="yellow"/>
          <w:u w:val="none"/>
          <w:vertAlign w:val="baseline"/>
        </w:rPr>
        <w:t>Joey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  <w:t>每天都被叫到一班排练班会。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highlight w:val="yellow"/>
          <w:u w:val="none"/>
          <w:vertAlign w:val="baseline"/>
        </w:rPr>
        <w:t>Joey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  <w:t>的节目是一个快板书。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  <w:t>打竹板，响瓜瓜，我把祖国夸一夸。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  <w:t>追俄美争第三。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  <w:t>张老师安排自己班的体委和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highlight w:val="yellow"/>
          <w:u w:val="none"/>
          <w:vertAlign w:val="baseline"/>
        </w:rPr>
        <w:t>Joey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  <w:t>搭档。快板词是一张祖传的手写稿。小张老师先看了一眼，读了一遍发现有一句：“追赶苏美争第三”，小张老师说道：“苏联都解体了”，把这句改为：“追赶俄美争第三”。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  <w:t>快板则是由塑料的响板与长柄摇板代替。响板是塑料做的，像一个小蛤蜊，上面一片，下面一片，每个片中间有一个小坑，便于用手指掐住。摇板像一个饭铲子，勺子那边用绳子拴着两片小勺子，用于发声。捏板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  <w:t>班会的主题是给祖国庆生。有主持人，有独唱，合唱。合唱的歌曲有：《中国中国鲜红的太阳永不落》，《团结就是力量》，《今天是你的生日我的中国》。独唱曲目有《春天的故事》，《好日子》。都是由学生表演的，小张老师指导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highlight w:val="yellow"/>
          <w:u w:val="none"/>
          <w:vertAlign w:val="baseline"/>
        </w:rPr>
        <w:t>Joey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  <w:t>半个身子都在一班了。一班老师正带领一班练习庞中华书法。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highlight w:val="yellow"/>
          <w:u w:val="none"/>
          <w:vertAlign w:val="baseline"/>
        </w:rPr>
        <w:t>Joey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  <w:t>也跟着练。庞中华的字帖不是描红的而是凹槽字帖。凹槽字帖的字是压印的，在上面蒙上一层白纸就可以练字了。一班的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highlight w:val="yellow"/>
          <w:u w:val="none"/>
          <w:vertAlign w:val="baseline"/>
        </w:rPr>
        <w:t>石雪飞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  <w:t>写得最好，写得和字帖一样，犹如庞中华附体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  <w:t>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  <w:t>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highlight w:val="yellow"/>
          <w:u w:val="none"/>
          <w:vertAlign w:val="baseline"/>
        </w:rPr>
        <w:t>刘艳秋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  <w:t>恨坏了，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  <w:t>又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  <w:t>一次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highlight w:val="yellow"/>
          <w:u w:val="none"/>
          <w:vertAlign w:val="baseline"/>
        </w:rPr>
        <w:t>Joey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  <w:t>从一班回来后，班级里面一片寂静，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highlight w:val="yellow"/>
          <w:u w:val="none"/>
          <w:vertAlign w:val="baseline"/>
        </w:rPr>
        <w:t>何颖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  <w:t>看了看刘艳秋老师对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  <w:t>Joey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  <w:t>说：“以后你就呆在一班吧，别回来了”，说完又看了刘艳秋一眼。刘艳秋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  <w:t>居高临下的盯着Joey，准备发动暴风洪水一样的攻击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  <w:t>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  <w:t>Joey地下了头什么。刘艳秋看joey举起了白旗，也失去了穷追猛打的兴趣。</w:t>
      </w:r>
    </w:p>
    <w:p>
      <w:pPr>
        <w:pStyle w:val="3"/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作文书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  <w:t>自从三年级县征文比赛刘艳秋把Joey的作文抢过来之后，Joey就低头耷拉脑的。小张老师也看在眼里，急在心上。她找了一个机会，找到Joey，拿出一本作文书递给Joey：“拿去看吧，什么时候还都行”。在大莲花借东西给别人基本上是有借无还。东西借给别人很容易，但是要回来很困难。小张老师基本就是把书给了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highlight w:val="yellow"/>
          <w:u w:val="none"/>
          <w:vertAlign w:val="baseline"/>
        </w:rPr>
        <w:t>Joey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  <w:t>。后来Joey还是把书还给了小张老师，小张老师直接就把书送给了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highlight w:val="yellow"/>
          <w:u w:val="none"/>
          <w:vertAlign w:val="baseline"/>
        </w:rPr>
        <w:t>Joey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  <w:t>。</w:t>
      </w:r>
    </w:p>
    <w:p>
      <w:pPr>
        <w:rPr>
          <w:rFonts w:hint="eastAsia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  <w:t>joey的作文风波刚过去。小张老师知道joey的作文写的好，也知道joey家穷，买不起作文书。作文书是最早的教辅资料之一，小学生几乎人手一本。joey的作文书都是joey妈妈在joey奶奶生前从茅房抢救出来的。details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  <w:t>屁股下的珍宝和老姑的剪刀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  <w:t>张伟莹把一本作文书借给joey这本作文书叫「叫做王老师和小学生谈作文」。当时大莲花小学流行韩国式借东西。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  <w:t>什么是韩国style的borrow呢？简单来讲，就是有借无还。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  <w:t xml:space="preserve"> 在某个大学，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  <w:t>某年某月某日，从前，once opon a time, 有三个韩国美女留学生。一个叫马桶，脸和马桶一样大。一个叫二里地，这脸这个长呀，顺着脑门走到下巴得走二里地。还有一个没脸，没有人记得她长什么样。这三个韩国美女从某国际友人小黑手里借了一本书，借的时候容易，要回来就难了。这三个韩国美女眼神特别好，总能完美的避开小黑，脸长二里地的美女充分利用自己的优势，每次都能成功的在二里地外发现小黑。有一次小黑远远的看到三个韩国美女，马上提出要她们还书，这三个美女假装听不懂英语，赶紧逃回宿舍，小黑在把韩国人寝室的门都要敲烂了，三美做乌龟装聋。后来小黑通过朋友打电话给另外一个很讲究的韩国小哥哥，才要回这本书。简直是叹为观止.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  <w:t xml:space="preserve">话说当时大莲花流行korean style的借东西。什么东西借给别人，想要回来就难了。小张老师主动借给joey一本作文书，joey很快看完了，joey不想follow korean style的借东西，赶紧把作文书还给了小张老师。小张老师很惊讶，让joey再拿去看几天。joey说看完了，小张老师只得说「这本书给你了」，就这样，joey有了自己的第一本作文书。  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</w:pPr>
    </w:p>
    <w:p>
      <w:pPr>
        <w:pStyle w:val="3"/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饭盒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  <w:t>冬天到了。大莲花的冬天非常冷。小学生都不回家吃饭了。这时候每个人都带着饭盒，把饭盒放在炉子上热一热然后吃饭。joey用的是祖传的铝饭盒。其他的小朋友用的都是新款的钢饭盒。钢饭盒亮闪闪的，又干净又漂亮。刘艳秋老师也用铝饭盒，而且用饭盒煮饭。煮着煮着就有泡沫涌出来。小张老师发现joey的饭盒很旧了，就把自己的饭盒给了joey，那是一个塑料的饭盒，不能热饭，但是很漂亮。白色的饭盒，盖子上有一圈紫色的包边。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  <w:t>任老师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  <w:t>大莲花小学有值周生制度。值周生负责检查卫生，由值周长带领。每周评选出一个优秀班级，授予流动红旗。</w:t>
      </w:r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微软雅黑">
    <w:altName w:val="汉仪旗黑KW 55S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旗黑KW 55S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微软雅黑">
    <w:altName w:val="汉仪旗黑KW 55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94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A24D9F"/>
    <w:rsid w:val="07011CC2"/>
    <w:rsid w:val="07644792"/>
    <w:rsid w:val="0E3F6157"/>
    <w:rsid w:val="1AA24D9F"/>
    <w:rsid w:val="1FDF4134"/>
    <w:rsid w:val="28DA2E89"/>
    <w:rsid w:val="2F7FA231"/>
    <w:rsid w:val="323B4D81"/>
    <w:rsid w:val="32F5424A"/>
    <w:rsid w:val="39BB5ACB"/>
    <w:rsid w:val="39DFE79B"/>
    <w:rsid w:val="39FB5B79"/>
    <w:rsid w:val="3B77E19B"/>
    <w:rsid w:val="3BFD5326"/>
    <w:rsid w:val="3CBE24F2"/>
    <w:rsid w:val="3FEA5252"/>
    <w:rsid w:val="471E2E9A"/>
    <w:rsid w:val="4E8DBE20"/>
    <w:rsid w:val="55EF7A97"/>
    <w:rsid w:val="57FBEE87"/>
    <w:rsid w:val="587F916A"/>
    <w:rsid w:val="5BEFD489"/>
    <w:rsid w:val="5BFE5FD4"/>
    <w:rsid w:val="5DED3E0A"/>
    <w:rsid w:val="5E77355B"/>
    <w:rsid w:val="5E9EB18F"/>
    <w:rsid w:val="5EBFF53F"/>
    <w:rsid w:val="5F5FF737"/>
    <w:rsid w:val="5FFBD151"/>
    <w:rsid w:val="6A637494"/>
    <w:rsid w:val="6BD6657D"/>
    <w:rsid w:val="6BEFFEE6"/>
    <w:rsid w:val="6D535020"/>
    <w:rsid w:val="6DB15C5F"/>
    <w:rsid w:val="6EDF4038"/>
    <w:rsid w:val="6FAF617F"/>
    <w:rsid w:val="6FB7F971"/>
    <w:rsid w:val="6FDB64E7"/>
    <w:rsid w:val="75F9218F"/>
    <w:rsid w:val="765A2A21"/>
    <w:rsid w:val="77FF3D65"/>
    <w:rsid w:val="7AEBB38D"/>
    <w:rsid w:val="7BD966F1"/>
    <w:rsid w:val="7BFB2761"/>
    <w:rsid w:val="7D963ED5"/>
    <w:rsid w:val="7EFA4285"/>
    <w:rsid w:val="7F5BAA60"/>
    <w:rsid w:val="7F61BBEF"/>
    <w:rsid w:val="7F79C282"/>
    <w:rsid w:val="7FB7491C"/>
    <w:rsid w:val="7FB83651"/>
    <w:rsid w:val="7FBB6168"/>
    <w:rsid w:val="7FBBC1B5"/>
    <w:rsid w:val="7FDBDEB9"/>
    <w:rsid w:val="7FDE829E"/>
    <w:rsid w:val="7FEF7052"/>
    <w:rsid w:val="7FEF925B"/>
    <w:rsid w:val="7FFBE6E1"/>
    <w:rsid w:val="9ABBEB8B"/>
    <w:rsid w:val="9BDEC532"/>
    <w:rsid w:val="9BFF9FFB"/>
    <w:rsid w:val="9F1D36FB"/>
    <w:rsid w:val="9F370429"/>
    <w:rsid w:val="9FBED0A0"/>
    <w:rsid w:val="AE5B26AA"/>
    <w:rsid w:val="BAFF8F3F"/>
    <w:rsid w:val="C7B9D045"/>
    <w:rsid w:val="D37E3F04"/>
    <w:rsid w:val="D3FBB4F0"/>
    <w:rsid w:val="DCB72CCE"/>
    <w:rsid w:val="DE3F7584"/>
    <w:rsid w:val="DFE220DB"/>
    <w:rsid w:val="E5FB1BC5"/>
    <w:rsid w:val="EBCFC3E8"/>
    <w:rsid w:val="EF3FCD7C"/>
    <w:rsid w:val="EFFB84FD"/>
    <w:rsid w:val="F1F779A3"/>
    <w:rsid w:val="F51FFCCF"/>
    <w:rsid w:val="F6FF9813"/>
    <w:rsid w:val="F7E733D5"/>
    <w:rsid w:val="F7FC2ABD"/>
    <w:rsid w:val="F9F93860"/>
    <w:rsid w:val="FB7D7161"/>
    <w:rsid w:val="FBFFDDC4"/>
    <w:rsid w:val="FD5D1DC4"/>
    <w:rsid w:val="FDEA700A"/>
    <w:rsid w:val="FDFF45DD"/>
    <w:rsid w:val="FE759DC1"/>
    <w:rsid w:val="FEF4C2A2"/>
    <w:rsid w:val="FEFFE40A"/>
    <w:rsid w:val="FF7344BD"/>
    <w:rsid w:val="FFBF1477"/>
    <w:rsid w:val="FFEA57F6"/>
    <w:rsid w:val="FFEB8DAA"/>
    <w:rsid w:val="FFED3FDF"/>
    <w:rsid w:val="FFFF9FB6"/>
    <w:rsid w:val="FFFFCCE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宋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rPr>
      <w:rFonts w:eastAsia="宋体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data/weboffice/C:\home\ranpeng\C:\Users\53YFKM2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2018-05-25T17:24:00Z</dcterms:created>
  <dc:creator>金山文档</dc:creator>
  <cp:lastModifiedBy>李思萍</cp:lastModifiedBy>
  <dcterms:modified xsi:type="dcterms:W3CDTF">2020-04-02T20:33:37Z</dcterms:modified>
  <dc:title>G5 小张老师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