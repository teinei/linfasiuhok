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g6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抽烟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雪碧啤酒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360度旋转嘴巴子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毕业春游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小升初考试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值周生 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值周长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任老师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潘丽娣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28DA2E89"/>
    <w:rsid w:val="323B4D81"/>
    <w:rsid w:val="57F39FA3"/>
    <w:rsid w:val="5B487E91"/>
    <w:rsid w:val="5CFB4A6B"/>
    <w:rsid w:val="5DBD94EE"/>
    <w:rsid w:val="6A637494"/>
    <w:rsid w:val="6D535020"/>
    <w:rsid w:val="7F79C282"/>
    <w:rsid w:val="DE2FA360"/>
    <w:rsid w:val="DFAFAAC3"/>
    <w:rsid w:val="F67C726B"/>
    <w:rsid w:val="F77B5B10"/>
    <w:rsid w:val="F7F67B1D"/>
    <w:rsid w:val="FDEA700A"/>
    <w:rsid w:val="FFF33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2018-05-24T09:24:00Z</dcterms:created>
  <dc:creator>金山文档</dc:creator>
  <dcterms:modified xsi:type="dcterms:W3CDTF">2019-12-15T21:55:34Z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