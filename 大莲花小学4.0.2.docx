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G4 抢作文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G5 小张老师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G6 付佳怀孕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1998 十岁，三年级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抢作文事件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抄作文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捧回奖杯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付佳的字越来越夸张，现在她写字必须有尺子写，尺子横着放，格尺鼻着写一横，尺子再竖着，格尺竖过来鼻着写一竖。等到写撇捺点时候则需要把尺子斜着。付佳写字不像是作文，倒像是画几何图形。不过这得到了刘艳秋的高度评价，并被树立为标杆。而张宇现在的字已经难以辨认了。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刘艳秋铺垫了这么久，马上就要图穷匕首现了。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被偷的练习本与被收藏的日记本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想到今天的闹剧心理就犯膈应。本来快放学了，张宇去说自己的练习本丢了。谁稀得偷你那作业本！刘艳秋看张宇站着自己面前不肯走，就叫所有同学别走，让张宇挨个翻每个同学的书包和书桌。翻了一半，终于在李淼的书桌里面发现了张宇的本子。这是一个用一面复印过的纸张做的本子。封面也是二手纸做的，还有郑宇用水彩画的画。这个丢人现眼的李淼！刘艳秋哏嗒了里面几句赶紧收场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今年留的暑假作业是写两本日记。写完的日记要上交批改。不过张宇的作业没有发下来。刘艳秋喜欢收藏学生的作文。郑宇虽然不被刘艳秋喜欢，可是刘艳秋也发现了张宇作文写的好。刘艳秋的脑壳里渐渐浮现出一个想法。偷天换日！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最近全是正在全国征文。这时候长江发大水，张宇的征文写的正是抗洪抢险的主题。张宇作文写的好，字写的不好，付佳字写的好，刘艳秋有一个大胆的想法。她先认真批改了张宇的作文，修改了几遍，刘艳秋说张宇的字不好，让付佳帮张宇抄作文。刘艳秋巧言说服张宇，这个傻小子看着付佳每天一遍一遍的抄写自己的作文还乐呵呵的。很快张宇就要笑不出来了。前前后后折腾了一个多月，差不多了。作文上交到市里的时候，作文还是张宇写的作文，不过是付佳抄写的。最后送上去时，作文的作者由张宇替换成付佳。多么完美的计划！李艳秋笑成一朵花！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评选结果出来了，评上了一等奖。不过得奖人是付佳。当付佳捧着亮闪闪的奖杯站在领奖台，张宇蒙了，他不知道自己写的作文为什么领奖的却是付佳。刘艳秋脚生莲花，步步为赢。付佳也在刘艳秋的指挥下，早已经准备了话术。付佳声称自己最后也准备了一篇作文，在截止日期前才偷偷递了上去，她自己也参加了征文比赛。付佳折桂市征文比赛大奖，刘艳秋都笑得脸上的小褶子都舒展开了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率领付佳取得了征文冠军的巨大胜利，整个二班洋溢着欢快的气氛。刘艳秋知道经过这次打击，张宇很快就要不念了。刘艳秋锁定谁，谁就得不念。没想到在张宇这吃了败仗。刘艳秋心理极不舒服。刘艳秋在社区乡间引导舆论：“龙生龙，凤生凤，耗子的儿子会打洞！”，“没钱读什么书，就连老师家的孩子都勉强供”；“一般家的不用读书，认识钱就行”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这次作文事件之后张宇的妈妈决定让张宇练字。学校每年都会发字帖，就用学校发的字帖练。这时候正流行庞中华的字帖。付佳把能买到的字帖一样一本，不过写出来的字还是和棋盘一样。渐渐的，张宇的字越来越好。转眼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woUserID w:val="1"/>
        </w:rPr>
      </w:pPr>
    </w:p>
    <w:p>
      <w:pPr>
        <w:rPr>
          <w:rFonts w:hint="eastAsia" w:ascii="微软雅黑" w:hAnsi="微软雅黑" w:eastAsia="微软雅黑" w:cs="微软雅黑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Century Gothic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2BFD7B16"/>
    <w:rsid w:val="323B4D81"/>
    <w:rsid w:val="3ACBF212"/>
    <w:rsid w:val="3DF70A58"/>
    <w:rsid w:val="6A637494"/>
    <w:rsid w:val="6D535020"/>
    <w:rsid w:val="73977933"/>
    <w:rsid w:val="77971E4B"/>
    <w:rsid w:val="77B3EC64"/>
    <w:rsid w:val="77F71D96"/>
    <w:rsid w:val="7BBE6A60"/>
    <w:rsid w:val="7E3AEEBE"/>
    <w:rsid w:val="7F79C282"/>
    <w:rsid w:val="7FF6AFCA"/>
    <w:rsid w:val="8FEB94E0"/>
    <w:rsid w:val="9DFE42DA"/>
    <w:rsid w:val="B7D7BCEF"/>
    <w:rsid w:val="B93F95D5"/>
    <w:rsid w:val="BCAB8053"/>
    <w:rsid w:val="D3FDA420"/>
    <w:rsid w:val="DBFE68A6"/>
    <w:rsid w:val="DEE6938B"/>
    <w:rsid w:val="DFD7D976"/>
    <w:rsid w:val="E7FDB641"/>
    <w:rsid w:val="EEFA4D80"/>
    <w:rsid w:val="F5AFB4A7"/>
    <w:rsid w:val="F7A7AE60"/>
    <w:rsid w:val="F7BF464C"/>
    <w:rsid w:val="F7BF4ED4"/>
    <w:rsid w:val="FCEF9B5F"/>
    <w:rsid w:val="FDEA700A"/>
    <w:rsid w:val="FF1EA9C3"/>
    <w:rsid w:val="FFFF0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2018-05-24T17:24:00Z</dcterms:created>
  <dc:creator>金山文档</dc:creator>
  <cp:lastModifiedBy>李思萍</cp:lastModifiedBy>
  <dcterms:modified xsi:type="dcterms:W3CDTF">2019-10-20T19:11:14Z</dcterms:modified>
  <dc:title>G4 抢作文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