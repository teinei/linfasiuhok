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G1 锁定付强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G2 锁定左君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G3 批斗开始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G4 抢作文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G5 小张老师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G6 付佳怀孕</w:t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一年级的日子是快乐的。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“你过界了”，左林喊道。</w:t>
      </w:r>
      <w:r>
        <w:rPr>
          <w:rFonts w:hint="default" w:ascii="微软雅黑" w:hAnsi="微软雅黑" w:eastAsia="微软雅黑" w:cs="微软雅黑"/>
          <w:highlight w:val="yellow"/>
          <w:woUserID w:val="1"/>
        </w:rPr>
        <w:t>左林</w:t>
      </w:r>
      <w:r>
        <w:rPr>
          <w:rFonts w:hint="default" w:ascii="微软雅黑" w:hAnsi="微软雅黑" w:eastAsia="微软雅黑" w:cs="微软雅黑"/>
          <w:woUserID w:val="1"/>
        </w:rPr>
        <w:t>是一个长着一对猫一样眼睛的女孩，十根手指被啃咬的充满了倒戗刺，指甲也小小的嵌进肉里。不过这可不耽误她大声喊叫：“过界了，你过界了！！！”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看到我无动于衷，左林要把这个小型战役升级了。她用自己的小指甲开始掐我的胳膊，就用指甲尖儿掐起一小点儿肉，然后用力挤，</w:t>
      </w:r>
      <w:r>
        <w:rPr>
          <w:rFonts w:hint="default" w:ascii="微软雅黑" w:hAnsi="微软雅黑" w:eastAsia="微软雅黑" w:cs="微软雅黑"/>
          <w:color w:val="000000"/>
          <w:highlight w:val="yellow"/>
          <w:woUserID w:val="1"/>
        </w:rPr>
        <w:t>一手</w:t>
      </w:r>
      <w:r>
        <w:rPr>
          <w:rFonts w:hint="default" w:ascii="微软雅黑" w:hAnsi="微软雅黑" w:eastAsia="微软雅黑" w:cs="微软雅黑"/>
          <w:woUserID w:val="1"/>
        </w:rPr>
        <w:t>一放，一张一弛，充分体现处这个招数已经在妹妹左君身上练习过好多遍了。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可是她已经把界划到了我这边，本来界在中间，林林把界往我这边推进了几次，现在只给我留下了一本书宽窄的地盘了，这张桌子</w:t>
      </w:r>
      <w:r>
        <w:rPr>
          <w:rFonts w:hint="default" w:ascii="微软雅黑" w:hAnsi="微软雅黑" w:eastAsia="微软雅黑" w:cs="微软雅黑"/>
          <w:highlight w:val="yellow"/>
          <w:woUserID w:val="1"/>
        </w:rPr>
        <w:t>林林</w:t>
      </w:r>
      <w:r>
        <w:rPr>
          <w:rFonts w:hint="default" w:ascii="微软雅黑" w:hAnsi="微软雅黑" w:eastAsia="微软雅黑" w:cs="微软雅黑"/>
          <w:woUserID w:val="1"/>
        </w:rPr>
        <w:t>起码霸占了2/3。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那时候要是一人一桌，一人一椅就好了。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左林像一只暴躁的松鼠，两只猫眼睛鼓鼓着，腮帮子也鼓鼓着，这要是在家，她的喊声早引来了父母，妹妹左君再不满足她的一切要求就要被男女双打了。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“同学们，静一静。”学前班的</w:t>
      </w:r>
      <w:r>
        <w:rPr>
          <w:rFonts w:hint="default" w:ascii="微软雅黑" w:hAnsi="微软雅黑" w:eastAsia="微软雅黑" w:cs="微软雅黑"/>
          <w:highlight w:val="yellow"/>
          <w:woUserID w:val="1"/>
        </w:rPr>
        <w:t>刘书君</w:t>
      </w:r>
      <w:r>
        <w:rPr>
          <w:rFonts w:hint="default" w:ascii="微软雅黑" w:hAnsi="微软雅黑" w:eastAsia="微软雅黑" w:cs="微软雅黑"/>
          <w:woUserID w:val="1"/>
        </w:rPr>
        <w:t>老师说到，发现没什么用。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“都闭嘴！！！！”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这声狮子吼终于控制住了局面，刘老师的眼睛也立了起来。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聪明的同学都变得像猫一样乖巧。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“我出去这一会儿房盖子都要掀翻了，左林，你还吵吵什么，去墙角站着！”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左林蒙了，不过嘴里没闲着，“他欺负我！” 左林指着我。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“为什么欺负女生？”老师头转</w:t>
      </w:r>
      <w:r>
        <w:rPr>
          <w:rFonts w:hint="default" w:ascii="微软雅黑" w:hAnsi="微软雅黑" w:eastAsia="微软雅黑" w:cs="微软雅黑"/>
          <w:highlight w:val="yellow"/>
          <w:woUserID w:val="1"/>
        </w:rPr>
        <w:t>向我。</w:t>
      </w:r>
      <w:r>
        <w:rPr>
          <w:rFonts w:hint="default" w:ascii="微软雅黑" w:hAnsi="微软雅黑" w:eastAsia="微软雅黑" w:cs="微软雅黑"/>
          <w:woUserID w:val="1"/>
        </w:rPr>
        <w:t>“我没欺负她，她和我隔界”。我回答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老师说“你一个大男生就让这女生点呗”。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左林</w:t>
      </w:r>
      <w:r>
        <w:rPr>
          <w:rFonts w:hint="default" w:ascii="微软雅黑" w:hAnsi="微软雅黑" w:eastAsia="微软雅黑" w:cs="微软雅黑"/>
          <w:woUserID w:val="1"/>
        </w:rPr>
        <w:t>以为</w:t>
      </w:r>
      <w:bookmarkStart w:id="0" w:name="_GoBack"/>
      <w:bookmarkEnd w:id="0"/>
      <w:r>
        <w:rPr>
          <w:rFonts w:hint="default" w:ascii="微软雅黑" w:hAnsi="微软雅黑" w:eastAsia="微软雅黑" w:cs="微软雅黑"/>
          <w:woUserID w:val="1"/>
        </w:rPr>
        <w:t>局势逆转了，她控制不住内心的喜悦，之前总对妹妹说的话不小心冒出来了“nm蓝子nm🐔   cnm个大花b。。。”，哼着小曲，跳了起来：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她先围着桌子转圈，双手在空中不停的抓</w:t>
      </w:r>
      <w:r>
        <w:rPr>
          <w:rFonts w:hint="default" w:ascii="微软雅黑" w:hAnsi="微软雅黑" w:eastAsia="微软雅黑" w:cs="微软雅黑"/>
          <w:highlight w:val="yellow"/>
          <w:woUserID w:val="1"/>
        </w:rPr>
        <w:t>挠这</w:t>
      </w:r>
      <w:r>
        <w:rPr>
          <w:rFonts w:hint="default" w:ascii="微软雅黑" w:hAnsi="微软雅黑" w:eastAsia="微软雅黑" w:cs="微软雅黑"/>
          <w:woUserID w:val="1"/>
        </w:rPr>
        <w:t>，并且翻白眼，这是第一段第一小节；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然后换方向，一遍小跑一边跺脚，这是第二小节；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第三小节要倒退着，双手呈现兰花指状态；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第四小节，还没开始，一本书飞了过来，正中面门，左林大哭，表演停止。</w:t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刘老师看了看水汪汪的那张脸，手指向墙角：“去那里站着！”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左林乖乖的去站着了，哭也不敢大声，尽量忍着，她终于知道厉害了。</w:t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 xml:space="preserve">“今天是我带你们的最后一天，同学们要开始一年级的学习生活了，大家排好队，去102教室。” 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难道又有什么新的活动？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像一群麻雀，又像一群小鸡崽子，叽叽喳喳的叫着，走向102。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当大班的小豆包和小豆芽们蹦蹦跳跳的来到新教室，还不知道等待他们的是什么。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102的讲桌后面有一把椅子，椅子上面坐着一个老师。这个老师叫刘艳秋。她的年龄是个谜，不过好像和我爸是同班同学，怎么也得30多吧。一张脸上总是带着慈祥的笑容，脸上的皮肤像一款名贵的瓷器，充满了树木表面的纹理，又仿佛有一层光泽。穿了一双丝袜，肉色，西装裙，就像美国女国务卿总穿的那种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“大家请坐好。”老师的声音带着回音和共鸣，标准哈尔滨腔。“今天是大家一年级的第一天，我是你们的新老师，我叫刘艳秋。”老师笑了一下。“来几个男同学，去领书”。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这时候早有几个男生躁动了起来，准备起身，桌子椅子响成一片。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“我来叫几个同学吧！”老师手中不知什么时候有了一张纸。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highlight w:val="yellow"/>
          <w:woUserID w:val="1"/>
        </w:rPr>
        <w:t>“张奇，杨浩，刘铁军，王大鹏。。。”顿了一下，“郑穷溪</w:t>
      </w:r>
      <w:r>
        <w:rPr>
          <w:rFonts w:hint="default" w:ascii="微软雅黑" w:hAnsi="微软雅黑" w:eastAsia="微软雅黑" w:cs="微软雅黑"/>
          <w:woUserID w:val="1"/>
        </w:rPr>
        <w:t>。。。”老师皱了皱眉。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“书放在休息室了，走廊最后那间教室就是，教导主任在教室里面等你们。”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被叫到的男生很高兴，排成松散的一排出门去了，边走边说：“老师怎么知道我们名字的？”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“老师手里拿着我们的名单。”“你怎么知道那是我们的名单？你又不认字”“但是我认得自己的名字呀，刚才我路过讲台看到那个纸上有，还有你的名字，你的名字我也认识。”</w:t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color w:val="000000"/>
          <w:woUserID w:val="1"/>
        </w:rPr>
        <w:t>书搬回班级了，有美术书，语文书，算数书（一年级没有数学，叫算数），还有音乐书。老师又叫了几个女生发书，有</w:t>
      </w:r>
      <w:r>
        <w:rPr>
          <w:rFonts w:hint="default" w:ascii="微软雅黑" w:hAnsi="微软雅黑" w:eastAsia="微软雅黑" w:cs="微软雅黑"/>
          <w:color w:val="000000"/>
          <w:highlight w:val="yellow"/>
          <w:woUserID w:val="1"/>
        </w:rPr>
        <w:t>付佳，李淼，李雪，何颖，何静，刘楠，刘倩</w:t>
      </w:r>
      <w:r>
        <w:rPr>
          <w:rFonts w:hint="default" w:ascii="微软雅黑" w:hAnsi="微软雅黑" w:eastAsia="微软雅黑" w:cs="微软雅黑"/>
          <w:color w:val="000000"/>
          <w:woUserID w:val="1"/>
        </w:rPr>
        <w:t>。一会书就发完了。</w:t>
      </w:r>
    </w:p>
    <w:p>
      <w:pPr>
        <w:rPr>
          <w:rFonts w:hint="eastAsia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"今天我们要开一年二班的第一次班会，我先来点名。</w:t>
      </w:r>
      <w:r>
        <w:rPr>
          <w:rFonts w:hint="default" w:ascii="微软雅黑" w:hAnsi="微软雅黑" w:eastAsia="微软雅黑" w:cs="微软雅黑"/>
          <w:highlight w:val="yellow"/>
          <w:woUserID w:val="1"/>
        </w:rPr>
        <w:t>“张奇”</w:t>
      </w:r>
      <w:r>
        <w:rPr>
          <w:rFonts w:hint="default" w:ascii="微软雅黑" w:hAnsi="微软雅黑" w:eastAsia="微软雅黑" w:cs="微软雅黑"/>
          <w:highlight w:val="none"/>
          <w:woUserID w:val="1"/>
        </w:rPr>
        <w:t>张奇站了起来，好奇的东张西望。“很好，张奇同学，不过要喊一声，到”张奇大喊一声“到！”“很好，声音洪亮”</w:t>
      </w:r>
      <w:r>
        <w:rPr>
          <w:rFonts w:hint="default" w:ascii="微软雅黑" w:hAnsi="微软雅黑" w:eastAsia="微软雅黑" w:cs="微软雅黑"/>
          <w:highlight w:val="yellow"/>
          <w:woUserID w:val="1"/>
        </w:rPr>
        <w:t>“杨浩，</w:t>
      </w:r>
      <w:r>
        <w:rPr>
          <w:rFonts w:hint="default" w:ascii="微软雅黑" w:hAnsi="微软雅黑" w:eastAsia="微软雅黑" w:cs="微软雅黑"/>
          <w:highlight w:val="none"/>
          <w:woUserID w:val="1"/>
        </w:rPr>
        <w:t>“到！”</w:t>
      </w:r>
      <w:r>
        <w:rPr>
          <w:rFonts w:hint="default" w:ascii="微软雅黑" w:hAnsi="微软雅黑" w:eastAsia="微软雅黑" w:cs="微软雅黑"/>
          <w:highlight w:val="yellow"/>
          <w:woUserID w:val="1"/>
        </w:rPr>
        <w:t>刘铁军，</w:t>
      </w:r>
      <w:r>
        <w:rPr>
          <w:rFonts w:hint="default" w:ascii="微软雅黑" w:hAnsi="微软雅黑" w:eastAsia="微软雅黑" w:cs="微软雅黑"/>
          <w:highlight w:val="none"/>
          <w:woUserID w:val="1"/>
        </w:rPr>
        <w:t>“到！”</w:t>
      </w:r>
      <w:r>
        <w:rPr>
          <w:rFonts w:hint="default" w:ascii="微软雅黑" w:hAnsi="微软雅黑" w:eastAsia="微软雅黑" w:cs="微软雅黑"/>
          <w:highlight w:val="yellow"/>
          <w:woUserID w:val="1"/>
        </w:rPr>
        <w:t>王大鹏。。。”，“郑穷溪，</w:t>
      </w:r>
      <w:r>
        <w:rPr>
          <w:rFonts w:hint="default" w:ascii="微软雅黑" w:hAnsi="微软雅黑" w:eastAsia="微软雅黑" w:cs="微软雅黑"/>
          <w:color w:val="000000"/>
          <w:highlight w:val="yellow"/>
          <w:woUserID w:val="1"/>
        </w:rPr>
        <w:t>付佳，李淼，李雪，何颖，何静，刘楠，刘倩</w:t>
      </w:r>
      <w:r>
        <w:rPr>
          <w:rFonts w:hint="default" w:ascii="微软雅黑" w:hAnsi="微软雅黑" w:eastAsia="微软雅黑" w:cs="微软雅黑"/>
          <w:highlight w:val="none"/>
          <w:woUserID w:val="1"/>
        </w:rPr>
        <w:t>“到！。。。”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“左腾”“到！”“同学莫非你有东洋血统？”“老师我在家放羊！！”同学哄堂大笑。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“付强” “到！”“我以为咱们班只有一个姓付的呢。”老师看了一眼这个高个子的圆脸小男生，锁定了他。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之后呢，老师又进行了重要讲话，讲话重点是团结友爱，热爱学习，学习雷锋好榜样。最后还留了作业，以“第一次班会”为题，写一篇作文。100字就行。天啊，一年级的孩子就要写作文！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放学了，大家在路上高高兴兴往家走，女生唱着歌，什么千年等一回，我是梅超风之歌，唱着唱着就互相打闹了起来。突然有人叫“大公鸡来了！”不知道从哪里飞跑来一只大公鸡。大公鸡，真威风，红红的冠子毛毛的腿，两只小眼儿瞪滴流圆，一下飞起来叨小孩的脸！</w:t>
      </w:r>
      <w:r>
        <w:rPr>
          <w:rFonts w:hint="default" w:ascii="微软雅黑" w:hAnsi="微软雅黑" w:eastAsia="微软雅黑" w:cs="微软雅黑"/>
          <w:highlight w:val="yellow"/>
          <w:woUserID w:val="1"/>
        </w:rPr>
        <w:t>左腾</w:t>
      </w:r>
      <w:r>
        <w:rPr>
          <w:rFonts w:hint="default" w:ascii="微软雅黑" w:hAnsi="微软雅黑" w:eastAsia="微软雅黑" w:cs="微软雅黑"/>
          <w:highlight w:val="none"/>
          <w:woUserID w:val="1"/>
        </w:rPr>
        <w:t>不知道从哪里捡来一个树棍儿，专抽大公鸡胸脯肋巴扇，</w:t>
      </w:r>
      <w:r>
        <w:rPr>
          <w:rFonts w:hint="default" w:ascii="微软雅黑" w:hAnsi="微软雅黑" w:eastAsia="微软雅黑" w:cs="微软雅黑"/>
          <w:highlight w:val="yellow"/>
          <w:woUserID w:val="1"/>
        </w:rPr>
        <w:t>付强</w:t>
      </w:r>
      <w:r>
        <w:rPr>
          <w:rFonts w:hint="default" w:ascii="微软雅黑" w:hAnsi="微软雅黑" w:eastAsia="微软雅黑" w:cs="微软雅黑"/>
          <w:highlight w:val="none"/>
          <w:woUserID w:val="1"/>
        </w:rPr>
        <w:t>抓了一把土面，迷公鸡的眼，在二人掩护下同学们才撤退。公鸡公鸡真威风呀，还在后面穷追不舍，直到大伙离开了大公鸡的领地，这才看着公鸡迈着雄赳赳的骄傲的步伐回家去了。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刘艳秋老师踩着自行车的脚蹬子，不知怎么一歪，差点摔倒，突然看到在孩子们远去的背影里，付强左腾一人打头，一人断后，刘艳秋叹了一口气。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刘艳秋是一年二班的班主任。刘艳秋老师是要进行家访的，我家自然是没去，谁让家里又阴又暗，老师和我爸是同学，怎么会不知道。老师分别对付佳，李雪，李淼家进行了家访，了解到付佳的爸爸开了加工厂，带壳的稻子进到机器里面，白花花的精米就流出来，李雪是小队会计的孙女，李淼虽然也姓李，和李雪不是一个爷爷，不过他们还有有亲属关系。刘艳秋憧憬着今年的教师节，啊，自行车用了好几年了，老公的需要一个新的影集，要是有个新的照相机就更好了，国产的胶卷还是没有进口的好。。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刘艳秋又到了左腾的家，发现左腾和爸爸在门口的小水沟里面捉泥鳅，一大一小两个男人都光着膀子，穿着大裤衩子。看看后面的房子，还是草房。现在呀，家家户户都盖瓦房了，姚树晏大夫家还在楼座子上接了一个二层楼呢。不是每个孩子都需要读书的，龙生龙，凤生凤，老鼠的儿子好打洞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刘艳秋到付强家，家里没人，从窗户看出去，门口的土道上跑，也光着膀子，汗从脖子上流下来，混着尘土，土豆加海蛎子味儿，又看到付强的妈妈衣服上竟然有补丁，都多少年没看到补丁了。老师心中暗暗锁定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粉色的小坤车一跑一溜烟，刘艳秋心理打气小算盘。心理建立一本账，每个学生占一行。有事业的打个沟，名门之后画三角，要问什么是名门，书记会计领导人。老师心理算好账，迎面碰上小小张。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小小张是一年一班的老师，长得胖乎乎，叫张伟莹。刚师范毕业，正青春，虽然小张老师的爸爸是中心校校长，但是在刘艳秋心中，前面还要加一个小字变成小小张。刘艳秋的爸爸要调回大莲花小学当校长的，县官不如现管。“刘老师呀，这是去家访了么” 小张老师一向热情。“张老师也去家访啦！”刘艳秋心里面一撇嘴。这撇嘴绝技最后要被她的宠物付佳继承的，这是后话。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西边的太阳就要落山了，天边晚霞一片夕阳红。朝霞不出门，晚霞行千里。朝霞就象征着年轻人，晚霞就是有经验的教育工作者。朝霞走不远，只有晚霞，可能现在叫晚霞还早了点，但是晚霞可是要成千里之马，把朝霞狠狠甩在后面。想跟我斗，小胳膊能宁过大腿么，哼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下一步就是家长会了。每个学生的家长都坐在教室里面，老师要给家长分任务。并且透漏有的孩子很优秀，可能就上课学那么一点不够。可是呢，有的孩子不用要求太高，认识钱就行。说罢看看左腾和付强的爸爸，两个傻老爷们还笑呢，看了得找机会单独谈谈了。</w:t>
      </w:r>
    </w:p>
    <w:p>
      <w:pPr>
        <w:rPr>
          <w:rFonts w:hint="eastAsia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上了一段时间课了，要进行小测验。虽然一年级的课程十分简单，但是还是有孩子六十分都不到。比如左腾付强。教育者可真得因材施教。左腾的字马上就要腾飞，付强的字像烂泥扶不上墙。同样姓付，付佳的成绩则是一张张奖状。听说过双百分吧，刘艳秋老师又喝了一口付佳爸爸从省城买的茶叶，这省城的茶就是比地级市的好喝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刘艳秋老师的小自行车轱轳路过大公鸡，路过基层政府，路过一号种子选手付佳的家，来到左腾的家，下一个是付强。家长和孩子还是要现实，不是每个人都适合读书，对吧。左腾的爸爸倒是很乐意孩子去放羊，付强妈妈还在犹豫，孩子名字还写不工整，不过付强爸爸心动了，因为老师说儿子能干活，能顶半个劳力。刘艳秋的嘴角爬上不易察觉的笑容，轻车熟路，无往不胜。一年怎么也得劝退一个，今年要超额完成任务，其实这也不是什么任务，吃饺子一样简答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yellow"/>
          <w:woUserID w:val="1"/>
        </w:rPr>
        <w:t>下面要进行各项比赛了，不仅要看学习成绩，还要看体育，美术。谁跑的快，谁会唱赞歌，小张老师就活在影子里面吧！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对了，这次考试我没有得双百，有个数字被画叉。刘艳秋老师说我6写得像8，算错了一道题。左林这回不和我同桌了，换成李淼。左君的成绩也不好，左君是左林的妹妹。小孩子有什么学习好而言呢，这些最基本的数字什么的总要学会的么。终于要放假了，放假要留寒暑假作业。是两本小画本。一本语文，一本算数。时间过得真是太快了。放假前要进行大扫除。要把地扫干净，还要用清水擦。大扫除可是同学们联欢的好机会。</w:t>
      </w:r>
    </w:p>
    <w:p>
      <w:pPr>
        <w:rPr>
          <w:rFonts w:hint="eastAsia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不过最近有个烦心事，刘艳秋老师想。学校的围墙总是倒，已经修了第二次了。要开班会强调不要靠近围墙。学校旁边的水泡子每年都淹死小孩，要开会强调，虽然这帮小子还是会去光屁股洗澡。过一段要除草，收豆子。除草高低年级都有份，豆子的话，高年级打豆子，低年级捡豆子。哦，付强要蹲级，再念一年一年级，左腾直接不念书了。刘艳秋控制不住内心的悸动。真是充实而繁忙的一学期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一年二班的刘艳秋轻车熟路，再创辉煌，一年一的小张老师也成绩斐然。虽然刚参加工作，但是因为年轻，小张老师与学生打成一片。成功挽留了要辍学的张为家，虽然张为家的哥哥有一只玻璃花的眼睛。小张老师发动自己的男朋友给学校班级修门窗，擦玻璃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一首歌唱道：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静静的深夜群星在闪耀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老师的房间彻夜明亮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每当我轻轻走过您窗前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明亮的灯光照耀我心房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啊，每当想起你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敬爱的好老师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一阵阵暖流心中激荡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培育新一代辛勤的园丁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今天深夜啊灯光仍在亮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呕心沥血您在写教材</w:t>
      </w:r>
    </w:p>
    <w:p>
      <w:pP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高大的身影映在您窗上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啊，每当想起你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敬爱的好老师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一阵阵暖流心中激荡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新长征路上老师立新功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一群群接班人茁壮成长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肩负祖国希望奔向四方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您总是含泪深情地凝望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啊，每当想起你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敬爱的好老师</w:t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br w:type="textWrapping"/>
      </w:r>
      <w: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  <w:t>一阵阵暖流心中激荡</w:t>
      </w:r>
    </w:p>
    <w:p>
      <w:pP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lang w:val="en-US" w:eastAsia="zh-CN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lang w:eastAsia="zh-CN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lang w:eastAsia="zh-CN"/>
          <w:woUserID w:val="1"/>
        </w:rPr>
        <w:t>不知道这首歌现在还有没有人唱，不过还有另外一首歌，有一首歌，被重新填词，写在一张发黄的纸上，被刘艳秋老师永久珍藏：</w:t>
      </w:r>
    </w:p>
    <w:p>
      <w:pPr>
        <w:rPr>
          <w:rFonts w:hint="default" w:ascii="微软雅黑" w:hAnsi="微软雅黑" w:eastAsia="微软雅黑" w:cs="微软雅黑"/>
          <w:highlight w:val="none"/>
          <w:lang w:eastAsia="zh-CN"/>
          <w:woUserID w:val="1"/>
        </w:rPr>
      </w:pPr>
    </w:p>
    <w:p>
      <w:pPr>
        <w:rPr>
          <w:rFonts w:hint="default" w:ascii="微软雅黑" w:hAnsi="微软雅黑" w:eastAsia="微软雅黑" w:cs="微软雅黑"/>
          <w:highlight w:val="none"/>
          <w:lang w:eastAsia="zh-CN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lang w:eastAsia="zh-CN"/>
          <w:woUserID w:val="1"/>
        </w:rPr>
        <w:t>老师啊老师，慈祥的母亲，</w:t>
      </w:r>
    </w:p>
    <w:p>
      <w:pPr>
        <w:rPr>
          <w:rFonts w:hint="default" w:ascii="微软雅黑" w:hAnsi="微软雅黑" w:eastAsia="微软雅黑" w:cs="微软雅黑"/>
          <w:highlight w:val="none"/>
          <w:lang w:eastAsia="zh-CN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lang w:eastAsia="zh-CN"/>
          <w:woUserID w:val="1"/>
        </w:rPr>
        <w:t>愿您在平安的路上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。。。</w:t>
      </w:r>
    </w:p>
    <w:p>
      <w:pPr>
        <w:rPr>
          <w:rFonts w:hint="default" w:ascii="微软雅黑" w:hAnsi="微软雅黑" w:eastAsia="微软雅黑" w:cs="微软雅黑"/>
          <w:highlight w:val="none"/>
          <w:woUserID w:val="1"/>
        </w:rPr>
      </w:pPr>
    </w:p>
    <w:p>
      <w:pPr>
        <w:rPr>
          <w:rFonts w:hint="eastAsia" w:ascii="微软雅黑" w:hAnsi="微软雅黑" w:eastAsia="微软雅黑" w:cs="微软雅黑"/>
          <w:highlight w:val="none"/>
          <w:woUserID w:val="1"/>
        </w:rPr>
      </w:pPr>
      <w:r>
        <w:rPr>
          <w:rFonts w:hint="default" w:ascii="微软雅黑" w:hAnsi="微软雅黑" w:eastAsia="微软雅黑" w:cs="微软雅黑"/>
          <w:highlight w:val="none"/>
          <w:woUserID w:val="1"/>
        </w:rPr>
        <w:t>刘艳秋不由得要热泪盈眶了。上学期结束，新学期开始。就在这时，我被锁定了。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Century Gothic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E9D100B"/>
    <w:rsid w:val="1AA24D9F"/>
    <w:rsid w:val="1FDF800D"/>
    <w:rsid w:val="28DA2E89"/>
    <w:rsid w:val="2EF6ABF0"/>
    <w:rsid w:val="323B4D81"/>
    <w:rsid w:val="3D7BEEF4"/>
    <w:rsid w:val="4FADB717"/>
    <w:rsid w:val="56FFEBA0"/>
    <w:rsid w:val="5CED53BC"/>
    <w:rsid w:val="5F5F1CAB"/>
    <w:rsid w:val="5FFFBA47"/>
    <w:rsid w:val="6A5DCF12"/>
    <w:rsid w:val="6A637494"/>
    <w:rsid w:val="6D535020"/>
    <w:rsid w:val="6FEFE959"/>
    <w:rsid w:val="6FFBDAAD"/>
    <w:rsid w:val="737FD920"/>
    <w:rsid w:val="765FF915"/>
    <w:rsid w:val="7BFB9291"/>
    <w:rsid w:val="7DF32A0B"/>
    <w:rsid w:val="7DFFFC7D"/>
    <w:rsid w:val="7E188BCA"/>
    <w:rsid w:val="7E7CAF83"/>
    <w:rsid w:val="7EE71484"/>
    <w:rsid w:val="7EEA2764"/>
    <w:rsid w:val="7F79C282"/>
    <w:rsid w:val="7F7F7DC6"/>
    <w:rsid w:val="7F7FB538"/>
    <w:rsid w:val="7FDDBF1B"/>
    <w:rsid w:val="9FDB593E"/>
    <w:rsid w:val="AFFE407B"/>
    <w:rsid w:val="AFFFB53A"/>
    <w:rsid w:val="D9D576C2"/>
    <w:rsid w:val="DF7FC272"/>
    <w:rsid w:val="DFBFBF13"/>
    <w:rsid w:val="E6E6DE63"/>
    <w:rsid w:val="EF7E843A"/>
    <w:rsid w:val="FB7FEC37"/>
    <w:rsid w:val="FBFA1972"/>
    <w:rsid w:val="FC6FCA8C"/>
    <w:rsid w:val="FDEA700A"/>
    <w:rsid w:val="FDEF9BD6"/>
    <w:rsid w:val="FFC8D8DD"/>
    <w:rsid w:val="FFF760DC"/>
    <w:rsid w:val="FFFD7AED"/>
    <w:rsid w:val="FFFE72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2018-05-24T17:24:00Z</dcterms:created>
  <dc:creator>金山文档</dc:creator>
  <cp:lastModifiedBy>李思萍</cp:lastModifiedBy>
  <dcterms:modified xsi:type="dcterms:W3CDTF">2019-10-17T16:59:22Z</dcterms:modified>
  <dc:title>G1 锁定付强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