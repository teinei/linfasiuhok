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woUserID w:val="1"/>
        </w:rPr>
      </w:pPr>
      <w:r>
        <w:rPr>
          <w:rFonts w:hint="default" w:ascii="微软雅黑" w:hAnsi="微软雅黑" w:eastAsia="微软雅黑" w:cs="微软雅黑"/>
          <w:woUserID w:val="1"/>
        </w:rPr>
        <w:t>G1 锁定付强</w:t>
      </w:r>
    </w:p>
    <w:p>
      <w:pPr>
        <w:rPr>
          <w:rFonts w:hint="default" w:ascii="微软雅黑" w:hAnsi="微软雅黑" w:eastAsia="微软雅黑" w:cs="微软雅黑"/>
          <w:woUserID w:val="1"/>
        </w:rPr>
      </w:pPr>
      <w:r>
        <w:rPr>
          <w:rFonts w:hint="default" w:ascii="微软雅黑" w:hAnsi="微软雅黑" w:eastAsia="微软雅黑" w:cs="微软雅黑"/>
          <w:woUserID w:val="1"/>
        </w:rPr>
        <w:t>G2 锁定左君</w:t>
      </w:r>
    </w:p>
    <w:p>
      <w:pPr>
        <w:rPr>
          <w:rFonts w:hint="default" w:ascii="微软雅黑" w:hAnsi="微软雅黑" w:eastAsia="微软雅黑" w:cs="微软雅黑"/>
          <w:woUserID w:val="1"/>
        </w:rPr>
      </w:pPr>
      <w:r>
        <w:rPr>
          <w:rFonts w:hint="default" w:ascii="微软雅黑" w:hAnsi="微软雅黑" w:eastAsia="微软雅黑" w:cs="微软雅黑"/>
          <w:woUserID w:val="1"/>
        </w:rPr>
        <w:t>G3 批斗开始</w:t>
      </w:r>
    </w:p>
    <w:p>
      <w:pPr>
        <w:rPr>
          <w:rFonts w:hint="default" w:ascii="微软雅黑" w:hAnsi="微软雅黑" w:eastAsia="微软雅黑" w:cs="微软雅黑"/>
          <w:woUserID w:val="1"/>
        </w:rPr>
      </w:pPr>
      <w:r>
        <w:rPr>
          <w:rFonts w:hint="default" w:ascii="微软雅黑" w:hAnsi="微软雅黑" w:eastAsia="微软雅黑" w:cs="微软雅黑"/>
          <w:woUserID w:val="1"/>
        </w:rPr>
        <w:t>G4 抢作文</w:t>
      </w:r>
    </w:p>
    <w:p>
      <w:pPr>
        <w:rPr>
          <w:rFonts w:hint="default" w:ascii="微软雅黑" w:hAnsi="微软雅黑" w:eastAsia="微软雅黑" w:cs="微软雅黑"/>
          <w:woUserID w:val="1"/>
        </w:rPr>
      </w:pPr>
      <w:r>
        <w:rPr>
          <w:rFonts w:hint="default" w:ascii="微软雅黑" w:hAnsi="微软雅黑" w:eastAsia="微软雅黑" w:cs="微软雅黑"/>
          <w:woUserID w:val="1"/>
        </w:rPr>
        <w:t>G5 小张老师</w:t>
      </w:r>
    </w:p>
    <w:p>
      <w:pPr>
        <w:rPr>
          <w:rFonts w:hint="default" w:ascii="微软雅黑" w:hAnsi="微软雅黑" w:eastAsia="微软雅黑" w:cs="微软雅黑"/>
          <w:woUserID w:val="1"/>
        </w:rPr>
      </w:pPr>
      <w:r>
        <w:rPr>
          <w:rFonts w:hint="default" w:ascii="微软雅黑" w:hAnsi="微软雅黑" w:eastAsia="微软雅黑" w:cs="微软雅黑"/>
          <w:woUserID w:val="1"/>
        </w:rPr>
        <w:t>G6 付佳怀孕</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带着胜利的笑容，刘艳秋老师缓缓走入教室。付强左腾已经退学，教室宽敞了许多。真是美好的一天！老师的目光缓缓扫视每一个同学。嗯，付佳，家里有事业，还总想着老师，冬天有茶叶，夏天有雪糕，春天有鲜花，冬天有棉袄。李雪，这个孩子出身好，爷爷是基层会计，财政分权手中握，大事小情都知道。李淼，虽然爸爸常年身体不好，但是和李雪有亲戚。赵晓庆的伯父是基层主任，大权在握正当年。看着看着，刘艳秋的脸上漏出笑容，抑制不住的喜悦充满了全身。这个班级分的很巧妙，根据模拟考试，分成两个班。成绩好的，名门之后，名流新贵，全在自己的一年二班。但是呢，新来的小张老师就很傻很天真了。根据多年经验，比较淘气的，不好管的，不上不下的，都分到了小张老师的一班。刘艳秋的心理又涌上一股抑制不住的喜悦。</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看着看着，刘艳秋的目光落到我这，不由得心头一颤。这个孩子怎么这么脏！水又不花钱，为什么不好好洗一洗！刘艳秋心里这么想。穿的衣服又老套，又破旧，看着好像回到二十年前。刘艳秋老师内心里面翻了一翻。我被暗中锁定。</w:t>
      </w:r>
    </w:p>
    <w:p>
      <w:pPr>
        <w:rPr>
          <w:rFonts w:hint="eastAsia"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活动课总是最好的时光。一个一个小朋友欢呼雀跃，到处跑着跳着。李淼是新和我分到一起的同桌，她三下两下跳到了一从盛开的鲜花旁边。多美丽的花呀，有红的，有黄色的，有紫色的，碧绿的叶子，集中在一堆，摇曳着，招蜂引蝶。李淼伸手摘下了最美的一朵小红花，递给了我。刚接过来，李淼发现老师走过来了。李淼眉头一皱，计上心来。“老师，他揪花！”李淼指着我。八九岁的孩子竟然能有如此心机！</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看着我气不打一处来，这孩子真讨厌，不过嘴里怎么有小人糖呢。小人糖是现在最流行的糖果，一个塑料做的小人，枪上面有一小块糖，正好能放入小孩的嘴巴。小人呢，是现在最in最流行的宇宙骑兵，做工细腻。刘艳秋心中一惊，暂时解除了锁定。</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这时候左君的声音传入刘艳秋耳中：“你妈大花篮子，你妈大花逼。。。”。小小的孩子成何体统！刘艳秋将左君锁定。</w:t>
      </w:r>
    </w:p>
    <w:p>
      <w:pPr>
        <w:rPr>
          <w:rFonts w:hint="default" w:ascii="微软雅黑" w:hAnsi="微软雅黑" w:eastAsia="微软雅黑" w:cs="微软雅黑"/>
          <w:woUserID w:val="1"/>
        </w:rPr>
      </w:pPr>
      <w:r>
        <w:rPr>
          <w:rFonts w:hint="default" w:ascii="微软雅黑" w:hAnsi="微软雅黑" w:eastAsia="微软雅黑" w:cs="微软雅黑"/>
          <w:woUserID w:val="1"/>
        </w:rPr>
        <w:t>左林和左君是twins双胞胎，虽然都用一套话术，但是左林更加乖巧。左林和左君是抱养的，左林是从妈妈的姐姐那抱养的，左君是从爸爸的弟弟那抱养的。左林被抱养来之后就认清了自己的优势地位。她有靠山！这个家里，妈妈的温柔加上智慧，总让自己立于不败之地。人前左林是乖乖女，人后她就掐妹妹左君。但是妹妹左君虽然是妹妹，却长得又高又大。但是左君还是不敢打左林，因为妈妈向着左林。爸爸又宠着妈妈。</w:t>
      </w:r>
    </w:p>
    <w:p>
      <w:pPr>
        <w:rPr>
          <w:rFonts w:hint="default" w:ascii="微软雅黑" w:hAnsi="微软雅黑" w:eastAsia="微软雅黑" w:cs="微软雅黑"/>
          <w:woUserID w:val="1"/>
        </w:rPr>
      </w:pPr>
      <w:r>
        <w:rPr>
          <w:rFonts w:hint="default" w:ascii="微软雅黑" w:hAnsi="微软雅黑" w:eastAsia="微软雅黑" w:cs="微软雅黑"/>
          <w:woUserID w:val="1"/>
        </w:rPr>
        <w:t>刘艳秋非得劝退一个学生，这是她的管理。浩荡师威，怎能有损！要风得风，要雨得雨。号令全班，谁敢不从。不过眼下有一个问题，得弄明白我嘴里的糖是从哪来的。</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为了调查糖果，处处都做有心人。按理说我家条件不好，怎能有如此流行的糖呢。虽然也就几个票子，几个硬币，但是不是每个家庭都有如此魄力。就是付佳的家庭，也就一毛两毛满炕扔（要读成“冷”的一声）。刘艳秋老师在下班的途中发现我奶奶在门前开了一个小卖铺。刘艳秋倒吸一口冷气，暗叫自己大意了。我奶奶曾经提名过妇女主任，差点入党。还把一间屋子空出来给储蓄所分所使用，这不能白用，总得收点房租之类的吧。总之这是一个长袖善舞的人。刘艳秋知道我口里的小人糖出资奶奶的小卖铺。刘艳秋暗自解除锁定。</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刘艳秋也是风流人物，但是也要顺势而为。现在流行强强联合，也不是要一决雌雄，分出高低。最后呢，刘艳秋锁定左君。</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速算比赛。</w:t>
      </w:r>
    </w:p>
    <w:p>
      <w:pPr>
        <w:rPr>
          <w:rFonts w:hint="default" w:ascii="微软雅黑" w:hAnsi="微软雅黑" w:eastAsia="微软雅黑" w:cs="微软雅黑"/>
          <w:woUserID w:val="1"/>
        </w:rPr>
      </w:pPr>
      <w:r>
        <w:rPr>
          <w:rFonts w:hint="default" w:ascii="微软雅黑" w:hAnsi="微软雅黑" w:eastAsia="微软雅黑" w:cs="微软雅黑"/>
          <w:woUserID w:val="1"/>
        </w:rPr>
        <w:t>最近要举行速算比赛。这个可是露脸的事情。刘艳秋倾尽全力。付佳的家长也挑头组织几个要好的小姐妹，成立速算小组。小组有付佳李淼李雪组成。刘艳秋利用自己业余时间辅导速算小组。付佳的爸爸毕竟是场面人，怎么忍心老师白白付出。速算小组要购买专项练习册，发回去，又收上来，每个人的书里多了几页纸。刘艳秋漏出了笑容。</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在速算比赛期间，班级教学重点向速算比赛倾斜。比赛当天，只见刘艳秋略施粉黛，轻抹朱唇，盘头插花，皮鞋丝袜。裙子也不长不多高了三分，丝袜也选的黑。要想俏，一身皂。刘艳秋十分认同黑色的高贵，诱惑和隽永。对了不能忘记那串假珍珠项链。哈，这个小屯堡，都没有几个人见过珍珠项链吧。刘艳秋早已得到，派过来监考的是中心校的张勇老师。这个男老师是个老处男，最好搞定。</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请送秋波，卷子提前半分钟拿到手。而隔壁的小张老师还在傻等着规定的时间准时开始呢。考试开始，同学们手急脑快。时间到，张勇老师来收卷纸，刘艳秋面含桃花："大哥，再等一会呗"。张勇望着刘艳秋的脸，竟然像冻住一样。刘艳秋今天用的是付佳爸爸不远万里从五爱市场买来的眉笔，还真上色。张勇督考老师突然反应过来说：“我先收一班的” 说罢去了小张老师的班级。</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这一前一后，总共多了一分多钟。速算也就几分钟。学习好的同学们算的快的自己算出答案，聪明的同学也抄好了答案。刘艳秋心里美开了花。</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刘艳秋心里想，就坐等捷报传来当纸钱了。呸！高兴过头串词了。刘艳秋我还没死。刘艳秋带着胜利的微笑送走了中心校的张勇老师，并且稳坐讲桌。小张老师一定会来。果然 ，门一响，小张老师来了。“这帮孩子都没答完题。。。”小张老师说。刘艳秋强压下喜悦说“我们班考的也就那样。。。”</w:t>
      </w:r>
    </w:p>
    <w:p>
      <w:pPr>
        <w:rPr>
          <w:rFonts w:hint="default" w:ascii="微软雅黑" w:hAnsi="微软雅黑" w:eastAsia="微软雅黑" w:cs="微软雅黑"/>
          <w:woUserID w:val="1"/>
        </w:rPr>
      </w:pPr>
      <w:r>
        <w:rPr>
          <w:rFonts w:hint="default" w:ascii="微软雅黑" w:hAnsi="微软雅黑" w:eastAsia="微软雅黑" w:cs="微软雅黑"/>
          <w:woUserID w:val="1"/>
        </w:rPr>
        <w:t>左君看着刘艳秋老师的这身装扮，突然说道：“老师，你像我表姐”。刘艳秋回到：“我哪有这么年轻啊，你表姐还上学呢吧”。左君说：“不上学了，她很早就不念了，现在一个发廊上班，里面点着小粉灯，还做什么钟，她穿的衣服和你一样，老师。。。”</w:t>
      </w:r>
    </w:p>
    <w:p>
      <w:pPr>
        <w:rPr>
          <w:rFonts w:hint="default" w:ascii="微软雅黑" w:hAnsi="微软雅黑" w:eastAsia="微软雅黑" w:cs="微软雅黑"/>
          <w:woUserID w:val="1"/>
        </w:rPr>
      </w:pPr>
      <w:r>
        <w:rPr>
          <w:rFonts w:hint="default" w:ascii="微软雅黑" w:hAnsi="微软雅黑" w:eastAsia="微软雅黑" w:cs="微软雅黑"/>
          <w:woUserID w:val="1"/>
        </w:rPr>
        <w:t>没等左君说完，刘艳秋突然提高声音：“我和张老师交流教学经验呢，你怎么随便插嘴！”。刘艳秋的脖子里升起青筋。小张老师吐了吐舌头赶紧借故回班。</w:t>
      </w:r>
    </w:p>
    <w:p>
      <w:pPr>
        <w:rPr>
          <w:rFonts w:hint="default" w:ascii="微软雅黑" w:hAnsi="微软雅黑" w:eastAsia="微软雅黑" w:cs="微软雅黑"/>
          <w:woUserID w:val="1"/>
        </w:rPr>
      </w:pPr>
      <w:r>
        <w:rPr>
          <w:rFonts w:hint="default" w:ascii="微软雅黑" w:hAnsi="微软雅黑" w:eastAsia="微软雅黑" w:cs="微软雅黑"/>
          <w:woUserID w:val="1"/>
        </w:rPr>
        <w:t>“下次老师说话别插嘴，真是没有礼貌，同样的爹妈你看人家左林！”左林马上蹦到妹妹左君旁边，用指甲盖掐左君大腿里面的嫩肉。左君吃痛，赶紧后退。刘艳秋狠狠锁定左君。</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今年的家访也不能少。刘艳秋早知道左君不受父母待见，她乐于添砖加瓦。家访中刘艳秋透漏：“家里两个孩子，有一个供出来读书就行。”左林左君父母忙问：“老师感觉我家谁学习好！”刘艳秋一笑“昨天的考试，左林95”左林的父母同时追问：“那左君呢”刘艳秋迟疑了一下。左林父母让老师不要有话直说。刘艳秋回答：“本来不到60，我看她卷面整洁，正好给到60” 左林父母脸色有变“这个死丫头，傻吃啥睡，还要给我捧回了一个大零蛋么！”刘艳秋告别左君左林父母，消失在左君左林父母的骂声中。</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第二天左君果然没来。左林本来就独得恩宠，刘艳秋也乐于助推。一经锁定，谁能抗衡！刘艳秋心理升起一面得意的旗帜。不由得哼唱：</w:t>
      </w:r>
    </w:p>
    <w:p>
      <w:pPr>
        <w:keepNext w:val="0"/>
        <w:keepLines w:val="0"/>
        <w:widowControl/>
        <w:suppressLineNumbers w:val="0"/>
        <w:spacing w:after="225" w:afterAutospacing="0" w:line="360" w:lineRule="atLeast"/>
        <w:ind w:left="0" w:firstLine="420"/>
        <w:jc w:val="left"/>
        <w:rPr>
          <w:rFonts w:hint="eastAsia" w:ascii="Arial" w:hAnsi="Arial" w:cs="Arial"/>
          <w:b w:val="0"/>
          <w:i w:val="0"/>
          <w:caps w:val="0"/>
          <w:color w:val="333333"/>
          <w:spacing w:val="0"/>
          <w:sz w:val="21"/>
          <w:szCs w:val="21"/>
          <w:u w:val="none"/>
        </w:rPr>
      </w:pPr>
      <w:r>
        <w:rPr>
          <w:rFonts w:hint="default" w:ascii="微软雅黑" w:hAnsi="微软雅黑" w:eastAsia="微软雅黑" w:cs="微软雅黑"/>
          <w:woUserID w:val="1"/>
        </w:rPr>
        <w:t>“</w:t>
      </w:r>
      <w:r>
        <w:rPr>
          <w:rFonts w:hint="default" w:ascii="Arial" w:hAnsi="Arial" w:eastAsia="宋体" w:cs="Arial"/>
          <w:b w:val="0"/>
          <w:i w:val="0"/>
          <w:caps w:val="0"/>
          <w:color w:val="333333"/>
          <w:spacing w:val="0"/>
          <w:kern w:val="0"/>
          <w:sz w:val="21"/>
          <w:szCs w:val="21"/>
          <w:u w:val="none"/>
          <w:lang w:val="en-US" w:eastAsia="zh-CN" w:bidi="ar"/>
        </w:rPr>
        <w:t>喔我要找到你</w:t>
      </w:r>
    </w:p>
    <w:p>
      <w:pPr>
        <w:keepNext w:val="0"/>
        <w:keepLines w:val="0"/>
        <w:widowControl/>
        <w:suppressLineNumbers w:val="0"/>
        <w:spacing w:after="225" w:afterAutospacing="0" w:line="360" w:lineRule="atLeast"/>
        <w:ind w:left="0" w:firstLine="420"/>
        <w:jc w:val="left"/>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不管南北东西</w:t>
      </w:r>
    </w:p>
    <w:p>
      <w:pPr>
        <w:keepNext w:val="0"/>
        <w:keepLines w:val="0"/>
        <w:widowControl/>
        <w:suppressLineNumbers w:val="0"/>
        <w:spacing w:after="225" w:afterAutospacing="0" w:line="360" w:lineRule="atLeast"/>
        <w:ind w:left="0" w:firstLine="420"/>
        <w:jc w:val="left"/>
        <w:rPr>
          <w:rFonts w:hint="default" w:ascii="Arial" w:hAnsi="Arial" w:cs="Arial"/>
          <w:b w:val="0"/>
          <w:i w:val="0"/>
          <w:caps w:val="0"/>
          <w:color w:val="333333"/>
          <w:spacing w:val="0"/>
          <w:sz w:val="21"/>
          <w:szCs w:val="21"/>
          <w:u w:val="none"/>
        </w:rPr>
      </w:pPr>
      <w:r>
        <w:rPr>
          <w:rFonts w:hint="default" w:ascii="Arial" w:hAnsi="Arial" w:eastAsia="宋体" w:cs="Arial"/>
          <w:b w:val="0"/>
          <w:i w:val="0"/>
          <w:caps w:val="0"/>
          <w:color w:val="333333"/>
          <w:spacing w:val="0"/>
          <w:kern w:val="0"/>
          <w:sz w:val="21"/>
          <w:szCs w:val="21"/>
          <w:u w:val="none"/>
          <w:lang w:val="en-US" w:eastAsia="zh-CN" w:bidi="ar"/>
        </w:rPr>
        <w:t>直觉会给我指引</w:t>
      </w:r>
    </w:p>
    <w:p>
      <w:pPr>
        <w:rPr>
          <w:rFonts w:hint="default" w:ascii="微软雅黑" w:hAnsi="微软雅黑" w:eastAsia="微软雅黑" w:cs="微软雅黑"/>
          <w:woUserID w:val="1"/>
        </w:rPr>
      </w:pPr>
      <w:r>
        <w:rPr>
          <w:rFonts w:hint="default" w:ascii="微软雅黑" w:hAnsi="微软雅黑" w:eastAsia="微软雅黑" w:cs="微软雅黑"/>
          <w:woUserID w:val="1"/>
        </w:rPr>
        <w:t>。。。”</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我放学回家，才知道我奶奶竟然出事了。奶奶身体不好，今天突然倒下。听说是之前三大爷三大妈和爷爷围着奶奶批斗她，奶奶心脏病发作，突然倒下。之后呢，我就穿着白衣服，头上还有白布。奶奶生前住的小房子里面都是白色的纸花，花圈。三大娘哭天抢地，却没有一滴泪。爷爷默不作声。</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从此后没有了小人糖，没有了。再也不能放学后扎到奶奶的小卖铺。突然好多小朋友也不和我玩了，之前跟我玩的小朋友奶奶都会发糖果，现在没人发糖果，他们拒绝和我一起玩。刘艳秋看在心里，暗暗锁定我。</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每年必须有一个不念的，必须有！刘艳秋一边拔葱一边想。一个一个的位置空出来，就像一根一根葱被拔掉。刘艳秋心里充满欢喜。</w:t>
      </w:r>
    </w:p>
    <w:p>
      <w:pPr>
        <w:rPr>
          <w:rFonts w:hint="default" w:ascii="微软雅黑" w:hAnsi="微软雅黑" w:eastAsia="微软雅黑" w:cs="微软雅黑"/>
          <w:woUserID w:val="1"/>
        </w:rPr>
      </w:pPr>
    </w:p>
    <w:p>
      <w:pPr>
        <w:rPr>
          <w:rFonts w:hint="eastAsia"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大抬鼓是刘艳秋的爸爸。没人知道他的真名，不过人人都背地里叫他大抬鼓。据说是因为脸型和身材。大抬鼓终于调回大莲花小学了。在家里的小学退休，这是多么大的方便。大抬鼓让付佳当课代表。付佳是小学第一个课代表。付佳这时候已经稳居班级第一，考试满分。李雪第二。李淼第三。付佳李雪李淼组成了铁三角，牢不可破的联盟。承包班级前三名。其他人总是会被不多不少扣个几分屈居这三人之下。</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这一天同学们正在上课。正好是一校之长大抬鼓上课。大抬鼓叫李淼读课文，有一段有个词“交换”，李淼读成“交配”，大抬鼓让李淼重读，李淼还是读成交配。大抬鼓急眼了：“什么交配，和谁交配，你要和谁交配，坐下”。李淼脸红着坐下了。</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大抬鼓叫大家记笔记，这是付佳这个一号种子就显示出应该有的阵仗来了。只见付佳使出来她经典的回头望月，只见他使出回头望月式。一只手扶着本子。脸还要倒过来。也就是写字的时候。这时候呢，只见他使出了回头望月似的。而这个招式是他自己发明的。需要把头倒过来写字。一只手，还得像小爪子一样扶着本子，两只腿还要岔开。整个身体呈现出一个奇怪的曲线，像一个c字型。这叫回头望月。大抬鼓看见了，大抬鼓知道附加是她女儿最得意的门生，他要纠正付佳的书写姿势。首先要坐直，然后和桌子保持一拳距离。一手扶着本子，但是不能像之前那样，不能像之前那手倒着按住本子，头不能离着本子太近。虽然付佳改完又回到自己的回头望月式，大抬鼓还是笑的合不拢嘴。</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付佳这时组件了自己的军团。有李雪当二把手，常驻左右，出谋献计。何颖是先锋，遇到负责第一个发言，遇到危险困难要冲在前面。李淼虽然被吸纳进了圈子，但是一直若即若离。刘楠也进入了圈子，负责在地上打滚叫嚷，制造混乱，引起注意。这只军团是二班的领导小组，紧密团结在刘艳秋老师周围。回顾这一学年，这是奋斗的一年，这是发展的一年。刘艳秋老师成功锁定左君并将其劝退。刘艳秋通过多次公开强调付佳是一号种子选手，李雪是二号选手，已经让付佳在班级中的绝对地位得到确立和广泛人头。二班初步形成付佳李雪李淼为123的头雁队伍。刘艳秋老师带领的大莲花小学二年二班也毫无悬念的在速算比赛中取得全校第一的好成绩。刘艳秋的爸爸大抬鼓调回了大莲花小学，刘艳秋教室也被评为校优秀教师，并被提名区县优秀教师。刘艳秋漏出了笑脸。</w:t>
      </w:r>
    </w:p>
    <w:p>
      <w:pPr>
        <w:rPr>
          <w:rFonts w:hint="default" w:ascii="微软雅黑" w:hAnsi="微软雅黑" w:eastAsia="微软雅黑" w:cs="微软雅黑"/>
          <w:woUserID w:val="1"/>
        </w:rPr>
      </w:pPr>
    </w:p>
    <w:p>
      <w:pPr>
        <w:rPr>
          <w:rFonts w:hint="default" w:ascii="微软雅黑" w:hAnsi="微软雅黑" w:eastAsia="微软雅黑" w:cs="微软雅黑"/>
          <w:woUserID w:val="1"/>
        </w:rPr>
      </w:pPr>
      <w:r>
        <w:rPr>
          <w:rFonts w:hint="default" w:ascii="微软雅黑" w:hAnsi="微软雅黑" w:eastAsia="微软雅黑" w:cs="微软雅黑"/>
          <w:woUserID w:val="1"/>
        </w:rPr>
        <w:t>有一首歌唱得好：</w:t>
      </w:r>
    </w:p>
    <w:p>
      <w:pPr>
        <w:rPr>
          <w:rFonts w:hint="default" w:ascii="微软雅黑" w:hAnsi="微软雅黑" w:eastAsia="微软雅黑" w:cs="微软雅黑"/>
          <w:woUserID w:val="1"/>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开心的锣鼓敲出年年的喜庆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好看的舞蹈送来天天的欢腾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阳光的油彩涂红了今天的日子哟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生活的花朵是我们的笑容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今天是个好日子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心想的事儿都能成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今天是个好日子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打开了家门咱迎春风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门外的灯笼露出红红的光景</w:t>
      </w:r>
    </w:p>
    <w:p>
      <w:pPr>
        <w:keepNext w:val="0"/>
        <w:keepLines w:val="0"/>
        <w:widowControl/>
        <w:suppressLineNumbers w:val="0"/>
        <w:spacing w:after="225" w:afterAutospacing="0"/>
        <w:ind w:firstLine="420" w:firstLineChars="0"/>
        <w:jc w:val="left"/>
        <w:rPr>
          <w:rFonts w:hint="default" w:ascii="Arial" w:hAnsi="Arial" w:eastAsia="宋体" w:cs="Arial"/>
          <w:i w:val="0"/>
          <w:caps w:val="0"/>
          <w:color w:val="333333"/>
          <w:spacing w:val="0"/>
          <w:kern w:val="0"/>
          <w:sz w:val="21"/>
          <w:szCs w:val="21"/>
          <w:u w:val="none"/>
          <w:shd w:val="clear" w:fill="FFFFFF"/>
          <w:lang w:val="en-US" w:eastAsia="zh-CN" w:bidi="ar"/>
        </w:rPr>
      </w:pPr>
      <w:r>
        <w:rPr>
          <w:rFonts w:hint="default" w:ascii="Arial" w:hAnsi="Arial" w:eastAsia="宋体" w:cs="Arial"/>
          <w:i w:val="0"/>
          <w:caps w:val="0"/>
          <w:color w:val="333333"/>
          <w:spacing w:val="0"/>
          <w:kern w:val="0"/>
          <w:sz w:val="21"/>
          <w:szCs w:val="21"/>
          <w:u w:val="none"/>
          <w:shd w:val="clear" w:fill="FFFFFF"/>
          <w:lang w:val="en-US" w:eastAsia="zh-CN" w:bidi="ar"/>
        </w:rPr>
        <w:t>好听的歌儿传达浓浓的深情</w:t>
      </w:r>
    </w:p>
    <w:p>
      <w:pPr>
        <w:keepNext w:val="0"/>
        <w:keepLines w:val="0"/>
        <w:widowControl/>
        <w:suppressLineNumbers w:val="0"/>
        <w:spacing w:after="225" w:afterAutospacing="0"/>
        <w:jc w:val="left"/>
        <w:rPr>
          <w:rFonts w:hint="default" w:ascii="Arial" w:hAnsi="Arial" w:eastAsia="宋体" w:cs="Arial"/>
          <w:i w:val="0"/>
          <w:caps w:val="0"/>
          <w:color w:val="333333"/>
          <w:spacing w:val="0"/>
          <w:kern w:val="0"/>
          <w:sz w:val="21"/>
          <w:szCs w:val="21"/>
          <w:u w:val="none"/>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月光的水彩涂亮明天的日子哟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美好的世界在我们的心中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明天又是好日子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千金的光阴不能等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明天又是好日子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赶上了盛世咱享太平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今天是个好日子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心想的事儿都能成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明天又是好日子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千金的光阴不能等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今天明天都是好日子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u w:val="none"/>
        </w:rPr>
      </w:pPr>
      <w:r>
        <w:rPr>
          <w:rFonts w:hint="default" w:ascii="Arial" w:hAnsi="Arial" w:eastAsia="宋体" w:cs="Arial"/>
          <w:i w:val="0"/>
          <w:caps w:val="0"/>
          <w:color w:val="333333"/>
          <w:spacing w:val="0"/>
          <w:kern w:val="0"/>
          <w:sz w:val="21"/>
          <w:szCs w:val="21"/>
          <w:u w:val="none"/>
          <w:shd w:val="clear" w:fill="FFFFFF"/>
          <w:lang w:val="en-US" w:eastAsia="zh-CN" w:bidi="ar"/>
        </w:rPr>
        <w:t>赶上了盛世咱享太平</w:t>
      </w:r>
    </w:p>
    <w:p>
      <w:pPr>
        <w:rPr>
          <w:rFonts w:hint="eastAsia" w:ascii="微软雅黑" w:hAnsi="微软雅黑" w:eastAsia="微软雅黑" w:cs="微软雅黑"/>
          <w:woUserID w:val="1"/>
        </w:rPr>
      </w:pPr>
    </w:p>
    <w:p>
      <w:pPr>
        <w:rPr>
          <w:rFonts w:hint="eastAsia" w:ascii="微软雅黑" w:hAnsi="微软雅黑" w:eastAsia="微软雅黑" w:cs="微软雅黑"/>
          <w:woUserID w:val="1"/>
        </w:rPr>
      </w:pPr>
      <w:r>
        <w:rPr>
          <w:rFonts w:hint="default" w:ascii="微软雅黑" w:hAnsi="微软雅黑" w:eastAsia="微软雅黑" w:cs="微软雅黑"/>
          <w:woUserID w:val="1"/>
        </w:rPr>
        <w:t>刘艳秋认真并胜利完成这一年的劝退锁定目标的心愿，重新把目标锁定到我的身上。对我的批斗即将拉开帷幕。</w:t>
      </w: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Calibri Light">
    <w:altName w:val="Century Gothic"/>
    <w:panose1 w:val="020F0302020204030204"/>
    <w:charset w:val="00"/>
    <w:family w:val="auto"/>
    <w:pitch w:val="default"/>
    <w:sig w:usb0="00000000" w:usb1="00000000" w:usb2="00000009" w:usb3="00000000" w:csb0="200001FF" w:csb1="00000000"/>
  </w:font>
  <w:font w:name="汉仪旗黑KW 55S">
    <w:panose1 w:val="00020600040101010101"/>
    <w:charset w:val="86"/>
    <w:family w:val="auto"/>
    <w:pitch w:val="default"/>
    <w:sig w:usb0="A00002BF" w:usb1="3ACF7CFA" w:usb2="00000016" w:usb3="00000000" w:csb0="0004009F" w:csb1="DFD7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simSun">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7FC98CA"/>
    <w:rsid w:val="17BE8465"/>
    <w:rsid w:val="1AA24D9F"/>
    <w:rsid w:val="1F4FB515"/>
    <w:rsid w:val="1FFFBD22"/>
    <w:rsid w:val="28DA2E89"/>
    <w:rsid w:val="2FBF2A19"/>
    <w:rsid w:val="323B4D81"/>
    <w:rsid w:val="35D64D1E"/>
    <w:rsid w:val="35F39560"/>
    <w:rsid w:val="373F73E4"/>
    <w:rsid w:val="39770B1D"/>
    <w:rsid w:val="3AFCADE6"/>
    <w:rsid w:val="3ECE9CCF"/>
    <w:rsid w:val="513F0BB0"/>
    <w:rsid w:val="5F7FDF76"/>
    <w:rsid w:val="5FDBB0A0"/>
    <w:rsid w:val="5FEDC64B"/>
    <w:rsid w:val="631E0FFA"/>
    <w:rsid w:val="6A637494"/>
    <w:rsid w:val="6BBAF70A"/>
    <w:rsid w:val="6D535020"/>
    <w:rsid w:val="6DED03DA"/>
    <w:rsid w:val="6DFD9AFE"/>
    <w:rsid w:val="6FBF6708"/>
    <w:rsid w:val="6FBFFBAF"/>
    <w:rsid w:val="6FD60C75"/>
    <w:rsid w:val="75BE886C"/>
    <w:rsid w:val="777279A6"/>
    <w:rsid w:val="77FE64D7"/>
    <w:rsid w:val="7AF78526"/>
    <w:rsid w:val="7B796CFB"/>
    <w:rsid w:val="7BFFB69A"/>
    <w:rsid w:val="7CC7BE1F"/>
    <w:rsid w:val="7D3F51F7"/>
    <w:rsid w:val="7DFF0599"/>
    <w:rsid w:val="7F79C282"/>
    <w:rsid w:val="7FDCD97A"/>
    <w:rsid w:val="7FFD3F71"/>
    <w:rsid w:val="7FFDC3B7"/>
    <w:rsid w:val="97EA1423"/>
    <w:rsid w:val="97EFDEFD"/>
    <w:rsid w:val="A3BB76D9"/>
    <w:rsid w:val="B7FFD3F3"/>
    <w:rsid w:val="BDEA8CB5"/>
    <w:rsid w:val="BF9B0A9F"/>
    <w:rsid w:val="BFEF2EB9"/>
    <w:rsid w:val="CFEA19B3"/>
    <w:rsid w:val="D17790D5"/>
    <w:rsid w:val="D3BDD0BA"/>
    <w:rsid w:val="DE273E0D"/>
    <w:rsid w:val="DFF7C426"/>
    <w:rsid w:val="E57FA087"/>
    <w:rsid w:val="E6EEB61B"/>
    <w:rsid w:val="E7EFEA1E"/>
    <w:rsid w:val="E97F3743"/>
    <w:rsid w:val="E9EE7D4E"/>
    <w:rsid w:val="EFE7995E"/>
    <w:rsid w:val="F233A151"/>
    <w:rsid w:val="F7F7222B"/>
    <w:rsid w:val="F7FDA83E"/>
    <w:rsid w:val="FBEEB2D4"/>
    <w:rsid w:val="FDDA0901"/>
    <w:rsid w:val="FDEA700A"/>
    <w:rsid w:val="FFC2E995"/>
    <w:rsid w:val="FFFA2DFF"/>
    <w:rsid w:val="FFFD4D08"/>
    <w:rsid w:val="FFFF3742"/>
    <w:rsid w:val="FFFFE6D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2018-05-24T09:24:00Z</dcterms:created>
  <dc:creator>金山文档</dc:creator>
  <cp:lastModifiedBy>李思萍</cp:lastModifiedBy>
  <dcterms:modified xsi:type="dcterms:W3CDTF">2019-10-17T20:32:49Z</dcterms:modified>
  <dc:title>G1 锁定付强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