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woUserID w:val="1"/>
        </w:rPr>
      </w:pPr>
      <w:r>
        <w:rPr>
          <w:rFonts w:hint="default" w:ascii="微软雅黑" w:hAnsi="微软雅黑" w:eastAsia="微软雅黑" w:cs="微软雅黑"/>
          <w:woUserID w:val="1"/>
        </w:rPr>
        <w:t>G1 锁定付强</w:t>
      </w:r>
    </w:p>
    <w:p>
      <w:pPr>
        <w:rPr>
          <w:rFonts w:hint="default" w:ascii="微软雅黑" w:hAnsi="微软雅黑" w:eastAsia="微软雅黑" w:cs="微软雅黑"/>
          <w:woUserID w:val="1"/>
        </w:rPr>
      </w:pPr>
      <w:r>
        <w:rPr>
          <w:rFonts w:hint="default" w:ascii="微软雅黑" w:hAnsi="微软雅黑" w:eastAsia="微软雅黑" w:cs="微软雅黑"/>
          <w:woUserID w:val="1"/>
        </w:rPr>
        <w:t>G2 锁定左君</w:t>
      </w:r>
    </w:p>
    <w:p>
      <w:pPr>
        <w:rPr>
          <w:rFonts w:hint="default" w:ascii="微软雅黑" w:hAnsi="微软雅黑" w:eastAsia="微软雅黑" w:cs="微软雅黑"/>
          <w:woUserID w:val="1"/>
        </w:rPr>
      </w:pPr>
      <w:r>
        <w:rPr>
          <w:rFonts w:hint="default" w:ascii="微软雅黑" w:hAnsi="微软雅黑" w:eastAsia="微软雅黑" w:cs="微软雅黑"/>
          <w:woUserID w:val="1"/>
        </w:rPr>
        <w:t>G3 批斗开始</w:t>
      </w:r>
    </w:p>
    <w:p>
      <w:pPr>
        <w:rPr>
          <w:rFonts w:hint="default" w:ascii="微软雅黑" w:hAnsi="微软雅黑" w:eastAsia="微软雅黑" w:cs="微软雅黑"/>
          <w:woUserID w:val="1"/>
        </w:rPr>
      </w:pPr>
      <w:r>
        <w:rPr>
          <w:rFonts w:hint="default" w:ascii="微软雅黑" w:hAnsi="微软雅黑" w:eastAsia="微软雅黑" w:cs="微软雅黑"/>
          <w:woUserID w:val="1"/>
        </w:rPr>
        <w:t>G4 抢作文</w:t>
      </w:r>
    </w:p>
    <w:p>
      <w:pPr>
        <w:rPr>
          <w:rFonts w:hint="default" w:ascii="微软雅黑" w:hAnsi="微软雅黑" w:eastAsia="微软雅黑" w:cs="微软雅黑"/>
          <w:woUserID w:val="1"/>
        </w:rPr>
      </w:pPr>
      <w:r>
        <w:rPr>
          <w:rFonts w:hint="default" w:ascii="微软雅黑" w:hAnsi="微软雅黑" w:eastAsia="微软雅黑" w:cs="微软雅黑"/>
          <w:woUserID w:val="1"/>
        </w:rPr>
        <w:t>G5 小张老师</w:t>
      </w:r>
    </w:p>
    <w:p>
      <w:pPr>
        <w:rPr>
          <w:rFonts w:hint="default" w:ascii="微软雅黑" w:hAnsi="微软雅黑" w:eastAsia="微软雅黑" w:cs="微软雅黑"/>
          <w:woUserID w:val="1"/>
        </w:rPr>
      </w:pPr>
      <w:r>
        <w:rPr>
          <w:rFonts w:hint="default" w:ascii="微软雅黑" w:hAnsi="微软雅黑" w:eastAsia="微软雅黑" w:cs="微软雅黑"/>
          <w:woUserID w:val="1"/>
        </w:rPr>
        <w:t>G6 付佳怀孕</w:t>
      </w:r>
    </w:p>
    <w:p>
      <w:pPr>
        <w:rPr>
          <w:rFonts w:hint="default" w:ascii="微软雅黑" w:hAnsi="微软雅黑" w:eastAsia="微软雅黑" w:cs="微软雅黑"/>
          <w:woUserID w:val="1"/>
        </w:rPr>
      </w:pPr>
      <w:r>
        <w:rPr>
          <w:rFonts w:hint="default" w:ascii="微软雅黑" w:hAnsi="微软雅黑" w:eastAsia="微软雅黑" w:cs="微软雅黑"/>
          <w:woUserID w:val="1"/>
        </w:rPr>
        <w:t>批斗开始</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刘艳秋带领这个班级已经走过了三个春秋，刘艳秋也从没地下她骄傲的头。第一年锁定两个，两个退学，第二年一个锁定一个，那么第三年也必须有人走。第一年锁定了付强左腾。第二年锁定了左君。那么今年，刘艳秋已经迫不及待的锁定了郑宇。郑宇的奶奶刚刚过世，郑宇的衣服上就多了补丁。刘艳秋讨厌贫穷，她要灭绝贫穷。起码在她的班级里面要消灭贫穷。</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刘艳秋就像一只骄傲的公鸡，高高的扬起了自己的头，他想在这个一年2班里面，没有人能盖过我，没有人能超过我，我就是法律，我就是王法，我说1是一说2得2，要风得风要雨得雨，他想到，那么在今年呢，我也必须锁定同学，并且成功的让他退学，这个教师还是太急了，太急了，我不能看着自己的教师这么急，我要让教室变成常常容量宽敞，这里面只能有三个人，付佳李淼李雪，他们是我的三个种子选手，付佳是1号种子选手，李雪2号，李淼3号。</w:t>
      </w:r>
    </w:p>
    <w:p>
      <w:pPr>
        <w:rPr>
          <w:rFonts w:hint="default" w:ascii="微软雅黑" w:hAnsi="微软雅黑" w:eastAsia="微软雅黑" w:cs="微软雅黑"/>
          <w:woUserID w:val="1"/>
        </w:rPr>
      </w:pPr>
      <w:r>
        <w:rPr>
          <w:rFonts w:hint="default" w:ascii="微软雅黑" w:hAnsi="微软雅黑" w:eastAsia="微软雅黑" w:cs="微软雅黑"/>
          <w:woUserID w:val="1"/>
        </w:rPr>
        <w:t>刘艳秋想到了今年的儿童节。每年的儿童节都是学校的重头戏。在这个特殊的日子里，全校所有的班级都要聚集到一起，一个班出一个节目，最后还要选出一等奖。今年郑宇的妈妈竟然排了一个节目。这已经是第三年排节目了。郑宇的妈妈最开始是通过画画出名的。最流行的美少女战士，魔法小樱，圣斗士星矢，流行什么就画什么。只要一放学，郑宇的家里门庭若市，所有同学排队等郑宇的妈妈画出自己最喜欢的卡通形象。就连她刘艳秋，也只有判作业是才享受如此待遇。不过即使是判作业时，这些同学也是哭丧这脸来，哭丧这脸走。只有极少数的比如付佳才能带着一个个对号笑着回去。像美术课这种分数更是好控制了，郑宇画的再好也是80分，付佳必须100。所以呀，被这群小崽子排队朝拜的还的是刘艳秋。</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每天放学签名送画就算了，文艺汇演竟然也落入郑宇妈妈的控制。郑宇的妈妈先是公布了小品剧本，然后就有很多同学按捺不住要去表演了。最后能上台的自然是和郑宇关系好的了。这还了得！刘艳秋一想到这些气的浑身发抖。本来刘艳秋安排付佳在今年的小品里面当主角，没想到却被郑宇的妈妈替换下来。刘艳秋越想越气，锁定，一定要锁定郑宇。</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刘艳秋问为什么不用付佳，郑宇说付佳不行。刘艳秋不敢相信自己的耳朵：“什么不行，哪不行，为什么不行！我看她挺好的！！”郑宇说付佳的眼睛太小，演不了猫头鹰。刘艳秋不管，她想要付佳演出，就得让付佳演出，要她翻开付佳爸爸送的影集都不自在了。毕竟影集里面还有很多刘艳秋的青春靓照，每天不翻一番怎么行。刘艳秋通过还在当校长的爸爸说服六一文艺汇演的负责人才给付佳安排了一个诗朗诵。可是一等奖竟然让郑宇的小品得去了，竟然不是付佳！叔可忍婶不可忍，刘艳秋急需发起一场整风运动，一场以整治郑宇妄想夺取付佳核心地位的歪风，树立并强化付佳领头地位的正气之风的整风运动。整风运动从批判郑宇的学习好开始。</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除了学习好什么都不好</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别看郑宇没达到100分，可是要知道我们的付佳可是经过一个个早起晚走的辛勤补课，还有判分时的抬那么一抬笔才打到的。要是不多扣郑宇的卷面分，好几次差点一点让郑宇得到100了。刘艳秋不能告诉别人，有几次还悄悄的让付佳把写错的答案改正了呢。付佳那么努力才能得到的东西，凭什么郑宇这么轻松就能得到。刘艳秋终于提出了中心思想：“郑宇除了学习好什么都不好！” 虽然郑宇没得满分，但是成绩也不低。特别是数学算数，就那么一个正确答案，写对了也不好算错。不过刘艳秋还是提出了：“郑宇除了学习好什么都不好的重要思想” 刘艳秋说：“小胳膊能拧过大腿么！”刘艳秋说：“说你行，你就行，不行也行；说你不行，你就不行，行也不行！”在“郑宇除了学习好啥也不好”的重要思想提出以后，以体育委员为代表的体育界，以文艺委员为代表的文艺界，以付佳班长兼中队长为代表的少先队同时也代表着整个班级，一致活学活用“郑宇除了学习好什么都不好”精神纲领，反复质问郑宇：“你说，你是不是除了学习好什么也不好！”，“你除了学习好之外哪好！” 郑宇下课之后被少先队小将们包围，被一个一个小指头指着说：”你除了学习好之外哪也不好!"</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刘艳秋看到随着运动的一步步深入，郑宇脸上的笑容也越来越少，刘艳秋知道就快胜利了。刘艳秋知道郑宇的父母听不进劝，在多次明里暗里表示穷人家的孩子不用读书，认识钱就行，就连我刘艳秋这样的家庭也才能勉强支持得起孩子学习后，郑宇父母不为所动，坚持认为国家规定了孩子有完成九年义务的权利！刘艳秋是提起郑宇心肺炸！</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年龄事件。六十多的刘艳秋。</w:t>
      </w:r>
    </w:p>
    <w:p>
      <w:pPr>
        <w:rPr>
          <w:rFonts w:hint="default" w:ascii="微软雅黑" w:hAnsi="微软雅黑" w:eastAsia="微软雅黑" w:cs="微软雅黑"/>
          <w:woUserID w:val="1"/>
        </w:rPr>
      </w:pPr>
      <w:r>
        <w:rPr>
          <w:rFonts w:hint="default" w:ascii="微软雅黑" w:hAnsi="微软雅黑" w:eastAsia="微软雅黑" w:cs="微软雅黑"/>
          <w:woUserID w:val="1"/>
        </w:rPr>
        <w:t>刘艳秋被气的发晕。在一堂作文课上，刘艳秋安排同学写我的老师。又是一个花样夸老师，展览彩虹屁的时候了。刘艳秋看看到郑宇的作文这样写道：“刘艳秋老师，大概60多岁。。。。” 刘艳秋感到一阵阵发晕，眼前发黑，把郑宇叫到面前：“你看我多大？”郑宇回答：“六七十？”刘艳秋又加重语气问：“你看我到底多大？”郑宇试探着问：“八九十？”刘艳秋大怒，把郑宇的作文本撕得粉碎。她说：“零分！零分！！你这次作文零分！重写！！！”付佳连忙插嘴：“咱们班老师也就三十多岁，但是看着像十八。”刘艳秋的面色这才有所缓和。刘艳秋缓缓走下讲台，恶狠狠的问郑宇：“你除了学习好之外哪好！你说，你除了学习好外哪好！”底下的同学也跟着重复：</w:t>
      </w:r>
      <w:r>
        <w:rPr>
          <w:rFonts w:hint="default" w:ascii="微软雅黑" w:hAnsi="微软雅黑" w:eastAsia="微软雅黑" w:cs="微软雅黑"/>
          <w:woUserID w:val="1"/>
        </w:rPr>
        <w:t>“你除了学习好之外哪好！你说，你除了学习好外哪好！”</w:t>
      </w:r>
      <w:r>
        <w:rPr>
          <w:rFonts w:hint="default" w:ascii="微软雅黑" w:hAnsi="微软雅黑" w:eastAsia="微软雅黑" w:cs="微软雅黑"/>
          <w:woUserID w:val="1"/>
        </w:rPr>
        <w:t xml:space="preserve"> 喊声引来一些老师在门窗外驻足观看，刘艳秋的爸爸大抬鼓校长走了出来说：“开班会呢，各位老师该干什么去干什么吧”</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除了画画好什么都不好</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十一快到了，学校又要给祖国庆祝生日了。庆祝生日的方式是举办一次绘画比赛。参赛小朋友上交绘画作品，并对优秀作品进行展览和评选。这次绘画比赛竟然以郑宇被评为一等奖作而收场。刘艳秋的好学生付佳竟然没有名次。最后，刘艳秋还是让付佳去当主持，暴露在镁光灯下，维护了二班的最严，壮了二班的师威，班威。</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通过长时间的压分，郑宇的成绩也稳定下降。有的时候甚至出现了郑宇明明会的题却不回答的情况。刘艳秋十分开心，看了郑宇快消失在她的班级了。刘艳秋心理十分高兴。第二波整风运动即将开始，口号是：“郑宇除了学习好什么都不好。”</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经过这么长时间的斗争，同学们也充分认识到要站好队伍。跟郑宇同桌的李淼虽然贵为三号，但是也免不了时长被老师批评，还需要通过服侍付佳吸收老赢得老师的表扬，重回主流。刘艳秋多次讲话表示：“有的同学骄傲自大，不思进取，搞个人小团体主义，大家要像臭狗屎一样臭着他” 说完眼神锁定郑宇。</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男的武斗女的文斗</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同学迅速理解精神，对郑宇展开了全面批斗。男同学武斗，女同学文斗。刘艳秋老师先进行战前动员，提出中心思想：“郑宇除了学习好之外还有什么好”或者“郑宇除了画画好之外还有什么好！”，史称两个思想。 之后针对郑宇同学的批斗战争正式开始！男同学武斗，负责利用课间等一切时间你踹一脚，我怼一拳。女同学则进行文斗，对郑宇进行言语攻击，紧密围绕两个思想进行展开批斗。要从郑宇的头批判到脚，从昨天吃的饭到明天要吃的饭。刘艳秋将这一切都看在心里，十分欢喜。</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刘艳秋本来不必如此，但是郑宇就是不退学。郑宇是刘艳秋的眼中钉，肉中刺。刘艳秋锁定了谁，谁就得退学。刘宇竟然没有退学！刘艳秋为了让郑宇退学，她什么手段都用得出来!</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不过今年退学的却是一个叫何颖的女同学。何颖回家和家长说学不进去东西，呆着闹心。每天还得跟着付佳骂人，她不想年级轻轻的每天还做泼妇。就这样何颖就不念了。她知道自己不是读书的料。刘艳秋今年的名额也完成了。一年至少一个辍学的，不能再少了！刘艳秋没想到何颖会辍学。何颖可是付佳战队的主力呀！何颖长得很舒展，小小年纪该长的就都长了，出去总有人认为她是中学生。这样的孩子退学真是可惜！</w:t>
      </w:r>
    </w:p>
    <w:p>
      <w:pPr>
        <w:rPr>
          <w:rFonts w:hint="default" w:ascii="微软雅黑" w:hAnsi="微软雅黑" w:eastAsia="微软雅黑" w:cs="微软雅黑"/>
          <w:woUserID w:val="1"/>
        </w:rPr>
      </w:pPr>
      <w:r>
        <w:rPr>
          <w:rFonts w:hint="default" w:ascii="微软雅黑" w:hAnsi="微软雅黑" w:eastAsia="微软雅黑" w:cs="微软雅黑"/>
          <w:woUserID w:val="1"/>
        </w:rPr>
        <w:t>这一天老师组织大家去踏雪，竟然看到了已经辍学的何颖。只见何颖描眉画眼睛，黑丝高跟，好不热闹。这时班级的一名同学突然说：“听说你在发廊当小姐？” 何颖一字微笑，“老板，哦，不，同学，没有” 说罢笑靥如花，不经意间撩开头发，天，什么东西金光闪闪！原来是大金耳环。再看那只手，手上还有金镏子。诶呦喂，脖子上还有大金链子。刘艳秋赶紧催着学生往前快走，还不忘说一句：“何颖还是那么漂亮！” 等到走出好远，刘艳秋一阵恶心，狠狠吐出一口浓痰。</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刘艳秋看到了郑宇还在孩子当中蹦蹦跳跳，心理不由得一阵翻腾。本来想要郑宇辍学，何颖却不念了。刘艳秋心理十分不舒服。不过这一年还是有一个巨大的成就，就是郑宇的字写得越来越难看。本来这小子还一笔一划的写字，但是刘艳秋还是能找出歪了一点的竖，长了一点的横。刘艳秋哪来郑宇的字和付佳对比。付佳写字的哲学是复刻印刷体。当然做不到一样，但是尽量做到横绝对平，竖绝对直。课本上的宋体怎么写付佳就怎么复刻。虽然只学了三分，但是在小学生当中已经有足够的辨识度。</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但是随着刘艳秋的批判，郑宇也越来越不自信了。后来写字也渐渐潦草了起来。一个小学生竟然写连笔字，刘艳秋加紧了批判的步伐。刘艳秋坚信，白马非马。只要说了一百遍，谎话也成真。刘艳秋十分确定，她的目标就要实现了，她要让郑宇消失在这个教室，一定要让他消失！</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这一天又开始了批斗，这次批斗付佳不得不亲自领头。付佳挺着一盆一样的一张脸，不听的说着。她知道自己的对手是郑宇，郑宇离开学校才能保证自己的绝对地位。可是不知怎么郑宇突然甩过来一巴掌，付佳蒙了。</w:t>
      </w:r>
    </w:p>
    <w:p>
      <w:pPr>
        <w:rPr>
          <w:rFonts w:hint="default" w:ascii="微软雅黑" w:hAnsi="微软雅黑" w:eastAsia="微软雅黑" w:cs="微软雅黑"/>
          <w:woUserID w:val="1"/>
        </w:rPr>
      </w:pPr>
    </w:p>
    <w:p>
      <w:pPr>
        <w:rPr>
          <w:rFonts w:hint="eastAsia" w:ascii="微软雅黑" w:hAnsi="微软雅黑" w:eastAsia="微软雅黑" w:cs="微软雅黑"/>
          <w:woUserID w:val="1"/>
        </w:rPr>
      </w:pPr>
      <w:r>
        <w:rPr>
          <w:rFonts w:hint="default" w:ascii="微软雅黑" w:hAnsi="微软雅黑" w:eastAsia="微软雅黑" w:cs="微软雅黑"/>
          <w:woUserID w:val="1"/>
        </w:rPr>
        <w:t>刘艳秋也蒙了，这可是二班的脸呀，也是自己的脸。刘艳秋表示郑宇必须退学！打了付佳的脸就是打她刘艳秋的脸！还说刘艳秋有六十岁，这个小子不除，她刘艳秋难平心头只恨！刘艳秋让郑宇站在办公室，不准回去上课，今天说什么也要让郑宇会家，再也不来学校。毕竟被刘艳秋锁定的人，必须消失！刘艳秋气的直喘，几次差点翻白眼。这时候一班的小张老师竟然说可以让郑宇去一班，刘艳秋心中一惊，这可不行！在一班郑宇就永远不会退学了。考虑到小张老师的爸爸还是中心校长，刘艳秋心中一阵打鼓。问题变得复杂了起来。刘艳秋自己的爸爸大抬鼓校长就要退休，爸爸一退休自己也得小心做人，毕竟爸爸是校长这几年自己作孽太多，全学校好多人对她有意见。小张老师表示不能随便就让孩子退学，孩子辍学了不去动员回校，尽力挽留就罢了，怎么还能劝退呢。小张老师说最近正在查学校老师收费补课的现象，又看了刘艳秋一眼。刘艳秋知道这次让让郑宇辍学的计划又得延缓了。不过一个新的计划在心中升起，抢作文！刘艳秋要让郑宇生不如死！！！</w:t>
      </w:r>
      <w:bookmarkStart w:id="0" w:name="_GoBack"/>
      <w:bookmarkEnd w:id="0"/>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汉仪中黑KW"/>
    <w:panose1 w:val="02010609060101010101"/>
    <w:charset w:val="00"/>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汉仪旗黑KW 55S"/>
    <w:panose1 w:val="020B0503020204020204"/>
    <w:charset w:val="86"/>
    <w:family w:val="auto"/>
    <w:pitch w:val="default"/>
    <w:sig w:usb0="00000000" w:usb1="00000000" w:usb2="00000016" w:usb3="00000000" w:csb0="0004001F" w:csb1="00000000"/>
  </w:font>
  <w:font w:name="Calibri Light">
    <w:altName w:val="Century Gothic"/>
    <w:panose1 w:val="020F0302020204030204"/>
    <w:charset w:val="00"/>
    <w:family w:val="auto"/>
    <w:pitch w:val="default"/>
    <w:sig w:usb0="00000000" w:usb1="00000000" w:usb2="00000009" w:usb3="00000000" w:csb0="200001FF" w:csb1="00000000"/>
  </w:font>
  <w:font w:name="汉仪旗黑KW 55S">
    <w:panose1 w:val="00020600040101010101"/>
    <w:charset w:val="86"/>
    <w:family w:val="auto"/>
    <w:pitch w:val="default"/>
    <w:sig w:usb0="A00002BF" w:usb1="3ACF7CFA" w:usb2="00000016" w:usb3="00000000" w:csb0="0004009F" w:csb1="DFD70000"/>
  </w:font>
  <w:font w:name="Century Gothic">
    <w:panose1 w:val="020B0502020202020204"/>
    <w:charset w:val="00"/>
    <w:family w:val="auto"/>
    <w:pitch w:val="default"/>
    <w:sig w:usb0="00000287" w:usb1="00000000" w:usb2="00000000" w:usb3="00000000" w:csb0="2000009F" w:csb1="DFD70000"/>
  </w:font>
  <w:font w:name="华文彩云">
    <w:panose1 w:val="02010800040101010101"/>
    <w:charset w:val="86"/>
    <w:family w:val="auto"/>
    <w:pitch w:val="default"/>
    <w:sig w:usb0="00000001" w:usb1="080F0000" w:usb2="00000000" w:usb3="00000000" w:csb0="00040000" w:csb1="00000000"/>
  </w:font>
  <w:font w:name="simSun">
    <w:altName w:val="汉仪中黑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attachedTemplate r:id="rId1"/>
  <w:documentProtection w:enforcement="0"/>
  <w:defaultTabStop w:val="420"/>
  <w:drawingGridVerticalSpacing w:val="194"/>
  <w:displayHorizontalDrawingGridEvery w:val="1"/>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1AA24D9F"/>
    <w:rsid w:val="1FB7573B"/>
    <w:rsid w:val="1FFF1AE3"/>
    <w:rsid w:val="28DA2E89"/>
    <w:rsid w:val="323B4D81"/>
    <w:rsid w:val="329F6361"/>
    <w:rsid w:val="34FC9E53"/>
    <w:rsid w:val="377B56FD"/>
    <w:rsid w:val="45B7A50E"/>
    <w:rsid w:val="5F5EB0E4"/>
    <w:rsid w:val="5FBC6573"/>
    <w:rsid w:val="67FBC551"/>
    <w:rsid w:val="6A637494"/>
    <w:rsid w:val="6BFBC763"/>
    <w:rsid w:val="6D535020"/>
    <w:rsid w:val="6DD1E824"/>
    <w:rsid w:val="6FB7F4EC"/>
    <w:rsid w:val="6FFF03C6"/>
    <w:rsid w:val="73F42B42"/>
    <w:rsid w:val="7518A9E8"/>
    <w:rsid w:val="777FCCA3"/>
    <w:rsid w:val="77B95502"/>
    <w:rsid w:val="77EE6961"/>
    <w:rsid w:val="77FDDCB8"/>
    <w:rsid w:val="78BFDAB9"/>
    <w:rsid w:val="7A1E229A"/>
    <w:rsid w:val="7B357FFB"/>
    <w:rsid w:val="7F79C282"/>
    <w:rsid w:val="7FB79D57"/>
    <w:rsid w:val="7FEF69B6"/>
    <w:rsid w:val="7FEFABAF"/>
    <w:rsid w:val="7FFF2EBC"/>
    <w:rsid w:val="8CBFAF79"/>
    <w:rsid w:val="9FDAB52E"/>
    <w:rsid w:val="AF668971"/>
    <w:rsid w:val="B7FBA961"/>
    <w:rsid w:val="BBB75681"/>
    <w:rsid w:val="BFFF0BD8"/>
    <w:rsid w:val="BFFFB2C6"/>
    <w:rsid w:val="C3EF1CB8"/>
    <w:rsid w:val="DFFFA1B3"/>
    <w:rsid w:val="EFD331E6"/>
    <w:rsid w:val="EFFF76F5"/>
    <w:rsid w:val="F3FFF769"/>
    <w:rsid w:val="F93D0537"/>
    <w:rsid w:val="FA5EE0E4"/>
    <w:rsid w:val="FBFF4AA6"/>
    <w:rsid w:val="FD5C9501"/>
    <w:rsid w:val="FDAE1370"/>
    <w:rsid w:val="FDEA700A"/>
    <w:rsid w:val="FF3CE0E8"/>
    <w:rsid w:val="FFBB2501"/>
    <w:rsid w:val="FFBF5654"/>
    <w:rsid w:val="FFFF0DEC"/>
    <w:rsid w:val="FFFF24D1"/>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2018-05-24T17:24:00Z</dcterms:created>
  <dc:creator>金山文档</dc:creator>
  <cp:lastModifiedBy>李思萍</cp:lastModifiedBy>
  <dcterms:modified xsi:type="dcterms:W3CDTF">2019-10-19T13:14:19Z</dcterms:modified>
  <dc:title>G1 锁定付强</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