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G5 小张老师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G6 付佳怀孕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小张老师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名叫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张伟莹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，刚参加工作。小张老师最近要开一场为祖国庆生的班会。小张老师决定让二班的郑穷溪加入班会。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张老师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注意到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郑宇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是从他的画的画开始的。绘画说来简单，但是这么多小同学都画不好。郑宇画的天安门，小猫小狗小兔子，几笔就把轮廓准确的勾勒出来了。略施淡彩，马上就鹤立鸡群了。后来小张老师发现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郑宇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学习成绩也很好。尽管刘艳秋上课注水，下课给种子队补课。但是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郑穷溪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的成绩还是不出前5名。最后刘艳秋使出大招，召唤一部分同学去老师办公室单独考试，考题就从教材出，教材就放在桌子上供种子选手随时翻阅。但是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郑穷溪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的成绩依然没有出前十。没想到却让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刘楠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抄了个满分，和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付佳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并列第一。刘艳秋的种子队，是由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大莲花村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的名门之后和企业家组成的。一号种子是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付佳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字怀运，其父运营村里唯二的加工厂，每次给刘艳秋送礼的力度最大，价值最高。二号是会计之孙女，名叫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李雪李韩国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，其父为十一小队会计。一个村是一个生产大队，村大队又分为无数个生产小队，又叫小组。三号是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李淼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，也会计的孙女。李淼的爸爸是李雪的哥哥。这三个人组成了二班的梦之队，种子队。刘艳秋利用自己的休息时间给梦之队补课，不仅对课本内容进行查缺补漏，也会讲数学竞赛的内容。自从三年级县征文比赛刘艳秋把郑穷溪的作文抢过来之后，郑穷溪就低头耷拉脑的。小张老师也看在眼里，急在心上。她找了一个机会，找到郑穷溪，拿出一本作文书递给郑穷溪：“拿去看吧，什么时候还都行”。在大莲花借东西给别人基本上是有借无还。东西借给别人很容易，但是要回来很困难。小张老师基本就是把书给了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郑穷溪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。后来郑穷溪还是把书还给了小张老师，小张老师直接就把书送给了郑穷溪。今年十一国庆小张老师准备开一个班会，还要邀请中心校的领导过来。小张老师决定让二班的郑穷溪加盟班会。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就这样，郑穷溪每天都被叫到一班排练班会。郑穷溪的节目是一个快板书。张老师安排自己班的体委和郑穷溪搭档。快板词是一张祖传的手写稿。小张老师先看了一眼，读了一遍发现有一句：“追赶苏美争第三”，小张老师说道：“苏联都解体了”，把这句改为：“追赶俄美争第三”。快板则是由塑料的响板与长柄摇板代替。响板是塑料做的，像一个小蛤蜊，上面一片，下面一片，每个片中间有一个小坑，便于用手指掐住。摇板像一个饭铲子，勺子那边用绳子拴着两片小勺子，用于发声。捏板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班会的主题是给祖国庆生。有主持人，有独唱，合唱。合唱的歌曲有：《中国中国鲜红的太阳永不落》，《团结就是力量》，《今天是你的生日我的中国》。独唱曲目有《春天的故事》，《好日子》。都是由学生表演的，小张老师指导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郑穷溪半个身子都在一班了。一班老师正带领一班练习庞中华书法。郑穷溪也跟着练。庞中华的字帖不是描红的而是凹槽字帖。凹槽字帖的字是压印的，在上面蒙上一层白纸就可以练字了。一班的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石雪飞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写得最好，写得和字帖一样，犹如庞中华附体。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刘艳秋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恨坏了，一次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郑穷溪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从一班回来后，班级里面一片寂静，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何颖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看了看刘艳秋老师对郑穷溪说：“以后你就呆在一班吧，别回来了”，说完又看了刘艳秋一眼。刘艳秋低头不语。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任老师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大莲花小学有值周生制度。值周生负责检查卫生，由值周长带领。每周评选出一个优秀班级，授予流动红旗。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1AA24D9F"/>
    <w:rsid w:val="1FDF4134"/>
    <w:rsid w:val="28DA2E89"/>
    <w:rsid w:val="323B4D81"/>
    <w:rsid w:val="39BB5ACB"/>
    <w:rsid w:val="39DFE79B"/>
    <w:rsid w:val="3B77E19B"/>
    <w:rsid w:val="3BFD5326"/>
    <w:rsid w:val="3FEA5252"/>
    <w:rsid w:val="55EF7A97"/>
    <w:rsid w:val="5BEFD489"/>
    <w:rsid w:val="5DED3E0A"/>
    <w:rsid w:val="5E77355B"/>
    <w:rsid w:val="5E9EB18F"/>
    <w:rsid w:val="5EBFF53F"/>
    <w:rsid w:val="5F5FF737"/>
    <w:rsid w:val="6A637494"/>
    <w:rsid w:val="6BD6657D"/>
    <w:rsid w:val="6BEFFEE6"/>
    <w:rsid w:val="6D535020"/>
    <w:rsid w:val="6EDF4038"/>
    <w:rsid w:val="6FB7F971"/>
    <w:rsid w:val="765A2A21"/>
    <w:rsid w:val="7BD966F1"/>
    <w:rsid w:val="7D963ED5"/>
    <w:rsid w:val="7EFA4285"/>
    <w:rsid w:val="7F79C282"/>
    <w:rsid w:val="7FB83651"/>
    <w:rsid w:val="7FBBC1B5"/>
    <w:rsid w:val="7FDE829E"/>
    <w:rsid w:val="7FEF925B"/>
    <w:rsid w:val="7FFBE6E1"/>
    <w:rsid w:val="9ABBEB8B"/>
    <w:rsid w:val="9BDEC532"/>
    <w:rsid w:val="9BFF9FFB"/>
    <w:rsid w:val="AE5B26AA"/>
    <w:rsid w:val="BAFF8F3F"/>
    <w:rsid w:val="C7B9D045"/>
    <w:rsid w:val="D37E3F04"/>
    <w:rsid w:val="D3FBB4F0"/>
    <w:rsid w:val="DCB72CCE"/>
    <w:rsid w:val="DE3F7584"/>
    <w:rsid w:val="DFE220DB"/>
    <w:rsid w:val="EBCFC3E8"/>
    <w:rsid w:val="EFFB84FD"/>
    <w:rsid w:val="F1F779A3"/>
    <w:rsid w:val="F51FFCCF"/>
    <w:rsid w:val="F7E733D5"/>
    <w:rsid w:val="F7FC2ABD"/>
    <w:rsid w:val="FB7D7161"/>
    <w:rsid w:val="FD5D1DC4"/>
    <w:rsid w:val="FDEA700A"/>
    <w:rsid w:val="FDFF45DD"/>
    <w:rsid w:val="FE759DC1"/>
    <w:rsid w:val="FEFFE40A"/>
    <w:rsid w:val="FF7344BD"/>
    <w:rsid w:val="FFBF1477"/>
    <w:rsid w:val="FFEA57F6"/>
    <w:rsid w:val="FFEB8DAA"/>
    <w:rsid w:val="FFED3FDF"/>
    <w:rsid w:val="FFFF9FB6"/>
    <w:rsid w:val="FFFFCC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2018-05-25T09:24:00Z</dcterms:created>
  <dc:creator>金山文档</dc:creator>
  <cp:lastModifiedBy>李思萍</cp:lastModifiedBy>
  <dcterms:modified xsi:type="dcterms:W3CDTF">2019-12-17T02:58:04Z</dcterms:modified>
  <dc:title>G5 小张老师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